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F717" w14:textId="77777777" w:rsidR="00456A59" w:rsidRDefault="006558DF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海洋委員會114年度補助海洋素養入校教學推廣計畫  申請表</w:t>
      </w:r>
    </w:p>
    <w:p w14:paraId="3971307B" w14:textId="50B1E787" w:rsidR="00456A59" w:rsidRDefault="006558DF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</w:t>
      </w:r>
      <w:r w:rsidR="00591136">
        <w:rPr>
          <w:rFonts w:ascii="標楷體" w:eastAsia="標楷體" w:hAnsi="標楷體"/>
          <w:sz w:val="20"/>
          <w:szCs w:val="20"/>
          <w:u w:val="single"/>
        </w:rPr>
        <w:t>{{A1}}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  <w:gridCol w:w="981"/>
        <w:gridCol w:w="360"/>
        <w:gridCol w:w="459"/>
        <w:gridCol w:w="1233"/>
        <w:gridCol w:w="135"/>
        <w:gridCol w:w="58"/>
        <w:gridCol w:w="370"/>
        <w:gridCol w:w="1075"/>
        <w:gridCol w:w="440"/>
        <w:gridCol w:w="982"/>
        <w:gridCol w:w="2436"/>
      </w:tblGrid>
      <w:tr w:rsidR="00456A59" w14:paraId="1157C352" w14:textId="77777777">
        <w:trPr>
          <w:trHeight w:val="674"/>
        </w:trPr>
        <w:tc>
          <w:tcPr>
            <w:tcW w:w="15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DB3BA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申請學校</w:t>
            </w:r>
          </w:p>
        </w:tc>
        <w:tc>
          <w:tcPr>
            <w:tcW w:w="4130" w:type="dxa"/>
            <w:gridSpan w:val="8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C6A2" w14:textId="77777777" w:rsidR="00456A59" w:rsidRDefault="006558DF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(請務必填寫全銜)</w:t>
            </w:r>
          </w:p>
          <w:p w14:paraId="7F04E314" w14:textId="46F3ADCA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{{A4}}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8793D" w14:textId="77777777" w:rsidR="00456A59" w:rsidRDefault="006558DF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校長</w:t>
            </w:r>
          </w:p>
          <w:p w14:paraId="03A0067C" w14:textId="77777777" w:rsidR="00456A59" w:rsidRDefault="006558DF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姓名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7720" w14:textId="1A213BDA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{{A6}}</w:t>
            </w:r>
          </w:p>
        </w:tc>
      </w:tr>
      <w:tr w:rsidR="00456A59" w14:paraId="045B2E51" w14:textId="77777777">
        <w:tc>
          <w:tcPr>
            <w:tcW w:w="1525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CD935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學校地址</w:t>
            </w: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5BDD8" w14:textId="77777777" w:rsidR="00456A59" w:rsidRDefault="006558DF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(請務必填寫郵遞區號及鄉鎮鄰里)</w:t>
            </w:r>
          </w:p>
          <w:p w14:paraId="6760B70C" w14:textId="0CA55775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{{A7}}</w:t>
            </w:r>
          </w:p>
        </w:tc>
      </w:tr>
      <w:tr w:rsidR="00456A59" w14:paraId="68DFD921" w14:textId="77777777">
        <w:tc>
          <w:tcPr>
            <w:tcW w:w="1525" w:type="dxa"/>
            <w:gridSpan w:val="2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C7C91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4130" w:type="dxa"/>
            <w:gridSpan w:val="8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8D15" w14:textId="01B3F3AC" w:rsidR="00456A59" w:rsidRDefault="00591136">
            <w:r>
              <w:rPr>
                <w:rFonts w:ascii="標楷體" w:eastAsia="標楷體" w:hAnsi="標楷體"/>
              </w:rPr>
              <w:t>{{A2}}</w:t>
            </w:r>
          </w:p>
        </w:tc>
        <w:tc>
          <w:tcPr>
            <w:tcW w:w="982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27E8" w14:textId="77777777"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14:paraId="53ACE1D9" w14:textId="77777777"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2436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11142" w14:textId="7D33DB69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{{B1}}</w:t>
            </w:r>
          </w:p>
        </w:tc>
      </w:tr>
      <w:tr w:rsidR="00456A59" w14:paraId="43725D11" w14:textId="77777777">
        <w:trPr>
          <w:trHeight w:val="433"/>
        </w:trPr>
        <w:tc>
          <w:tcPr>
            <w:tcW w:w="544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9C41E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申請人資料</w:t>
            </w:r>
          </w:p>
        </w:tc>
        <w:tc>
          <w:tcPr>
            <w:tcW w:w="9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599C7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05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29E8" w14:textId="2020C124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{{A8.1}}</w:t>
            </w:r>
          </w:p>
        </w:tc>
        <w:tc>
          <w:tcPr>
            <w:tcW w:w="563" w:type="dxa"/>
            <w:gridSpan w:val="3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96F1E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參與人員姓名</w:t>
            </w:r>
          </w:p>
        </w:tc>
        <w:tc>
          <w:tcPr>
            <w:tcW w:w="2497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89077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1.</w:t>
            </w:r>
          </w:p>
        </w:tc>
        <w:tc>
          <w:tcPr>
            <w:tcW w:w="24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F267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7.</w:t>
            </w:r>
          </w:p>
        </w:tc>
      </w:tr>
      <w:tr w:rsidR="00456A59" w14:paraId="506EB32B" w14:textId="77777777"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93490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2348F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06EC" w14:textId="4BEF4999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{{A8.2}}</w:t>
            </w: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175AF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C9BE9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EB3F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8.</w:t>
            </w:r>
          </w:p>
        </w:tc>
      </w:tr>
      <w:tr w:rsidR="00456A59" w14:paraId="321B9BFA" w14:textId="77777777"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C45F3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44023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D55C9" w14:textId="4D848CA9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{{A8.3}}</w:t>
            </w: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0B60C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49C69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4EDE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9.</w:t>
            </w:r>
          </w:p>
        </w:tc>
      </w:tr>
      <w:tr w:rsidR="00456A59" w14:paraId="14751CEB" w14:textId="77777777"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B8CED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A4866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844E6" w14:textId="7AC7CA5D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{{A8.4}}</w:t>
            </w: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80F36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5492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54997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10.</w:t>
            </w:r>
          </w:p>
        </w:tc>
      </w:tr>
      <w:tr w:rsidR="00456A59" w14:paraId="5DF63C55" w14:textId="77777777"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32EE5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B0AFF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Email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793B" w14:textId="401C445D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{{A8.5}}</w:t>
            </w: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4A6CB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FBC32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3AD24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11.</w:t>
            </w:r>
          </w:p>
        </w:tc>
      </w:tr>
      <w:tr w:rsidR="00456A59" w14:paraId="13DB916A" w14:textId="77777777">
        <w:trPr>
          <w:trHeight w:val="433"/>
        </w:trPr>
        <w:tc>
          <w:tcPr>
            <w:tcW w:w="544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6544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ABA1F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性別</w:t>
            </w:r>
          </w:p>
        </w:tc>
        <w:tc>
          <w:tcPr>
            <w:tcW w:w="205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2F7A0" w14:textId="11060DB3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563" w:type="dxa"/>
            <w:gridSpan w:val="3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29016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E8976" w14:textId="77777777" w:rsidR="00456A59" w:rsidRDefault="006558D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6.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5C3D" w14:textId="77777777" w:rsidR="00456A59" w:rsidRDefault="006558DF">
            <w:r>
              <w:rPr>
                <w:rFonts w:ascii="Times New Roman" w:eastAsia="標楷體" w:hAnsi="Times New Roman"/>
              </w:rPr>
              <w:t>12.</w:t>
            </w:r>
            <w:r>
              <w:rPr>
                <w:rFonts w:ascii="Times New Roman" w:eastAsia="標楷體" w:hAnsi="Times New Roman"/>
                <w:sz w:val="22"/>
                <w:szCs w:val="21"/>
              </w:rPr>
              <w:t>(</w:t>
            </w:r>
            <w:r>
              <w:rPr>
                <w:rFonts w:ascii="Times New Roman" w:eastAsia="標楷體" w:hAnsi="Times New Roman"/>
                <w:sz w:val="22"/>
                <w:szCs w:val="21"/>
              </w:rPr>
              <w:t>欄位不足自行延伸</w:t>
            </w:r>
            <w:r>
              <w:rPr>
                <w:rFonts w:ascii="Times New Roman" w:eastAsia="標楷體" w:hAnsi="Times New Roman"/>
                <w:sz w:val="22"/>
                <w:szCs w:val="21"/>
              </w:rPr>
              <w:t>)</w:t>
            </w:r>
          </w:p>
        </w:tc>
      </w:tr>
      <w:tr w:rsidR="00456A59" w14:paraId="37598226" w14:textId="77777777">
        <w:trPr>
          <w:trHeight w:val="1487"/>
        </w:trPr>
        <w:tc>
          <w:tcPr>
            <w:tcW w:w="1525" w:type="dxa"/>
            <w:gridSpan w:val="2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64FB8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548" w:type="dxa"/>
            <w:gridSpan w:val="10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D393C" w14:textId="1F9327C7" w:rsidR="00456A59" w:rsidRDefault="0059113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{{A10}}</w:t>
            </w:r>
          </w:p>
        </w:tc>
      </w:tr>
      <w:tr w:rsidR="00456A59" w14:paraId="2EAEAEE6" w14:textId="77777777">
        <w:trPr>
          <w:trHeight w:val="2389"/>
        </w:trPr>
        <w:tc>
          <w:tcPr>
            <w:tcW w:w="152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ACFD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14:paraId="3613672A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14:paraId="21697679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（500字以內，條列式）</w:t>
            </w: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2CCFB" w14:textId="721B05E5" w:rsidR="00456A59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{{A11}}</w:t>
            </w:r>
          </w:p>
        </w:tc>
      </w:tr>
      <w:tr w:rsidR="00456A59" w14:paraId="0F7D95D0" w14:textId="77777777">
        <w:trPr>
          <w:trHeight w:val="1028"/>
        </w:trPr>
        <w:tc>
          <w:tcPr>
            <w:tcW w:w="1525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86EBD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14:paraId="6D3D49E9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（含質性及量化效益）</w:t>
            </w: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68670" w14:textId="77777777"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質性效益：</w:t>
            </w:r>
          </w:p>
          <w:p w14:paraId="63495638" w14:textId="30D98C14" w:rsidR="00591136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{{A12.1}}</w:t>
            </w:r>
          </w:p>
        </w:tc>
      </w:tr>
      <w:tr w:rsidR="00456A59" w14:paraId="235585DE" w14:textId="77777777">
        <w:trPr>
          <w:trHeight w:val="1028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8FC84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48" w:type="dxa"/>
            <w:gridSpan w:val="10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D72EA" w14:textId="77777777"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量化效益：</w:t>
            </w:r>
          </w:p>
          <w:p w14:paraId="082C3763" w14:textId="78A724CF" w:rsidR="00591136" w:rsidRDefault="005911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{{A12.2}}</w:t>
            </w:r>
          </w:p>
        </w:tc>
      </w:tr>
      <w:tr w:rsidR="00456A59" w14:paraId="763264B5" w14:textId="77777777">
        <w:trPr>
          <w:trHeight w:val="372"/>
        </w:trPr>
        <w:tc>
          <w:tcPr>
            <w:tcW w:w="1525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D5244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計畫經費</w:t>
            </w:r>
          </w:p>
        </w:tc>
        <w:tc>
          <w:tcPr>
            <w:tcW w:w="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9D284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</w:p>
        </w:tc>
        <w:tc>
          <w:tcPr>
            <w:tcW w:w="136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0DAA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申請本會補助金額</w:t>
            </w:r>
          </w:p>
        </w:tc>
        <w:tc>
          <w:tcPr>
            <w:tcW w:w="5361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EE20A" w14:textId="5702FC63" w:rsidR="00456A59" w:rsidRDefault="006558DF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591136">
              <w:rPr>
                <w:rFonts w:ascii="標楷體" w:eastAsia="標楷體" w:hAnsi="標楷體"/>
                <w:u w:val="single"/>
              </w:rPr>
              <w:t>{{C1.1}}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591136">
              <w:rPr>
                <w:rFonts w:ascii="標楷體" w:eastAsia="標楷體" w:hAnsi="標楷體"/>
                <w:u w:val="single"/>
              </w:rPr>
              <w:t>{{C1.2}}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6A59" w14:paraId="58B68BA8" w14:textId="77777777">
        <w:trPr>
          <w:trHeight w:val="37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E741C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90F7F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42CE3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361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AF1AE" w14:textId="51ABDC66" w:rsidR="00456A59" w:rsidRDefault="006558DF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591136">
              <w:rPr>
                <w:rFonts w:ascii="標楷體" w:eastAsia="標楷體" w:hAnsi="標楷體"/>
                <w:u w:val="single"/>
              </w:rPr>
              <w:t>{{C2.1}}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591136">
              <w:rPr>
                <w:rFonts w:ascii="標楷體" w:eastAsia="標楷體" w:hAnsi="標楷體"/>
                <w:u w:val="single"/>
              </w:rPr>
              <w:t>{{C2.2}}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6A59" w14:paraId="7375F066" w14:textId="77777777">
        <w:trPr>
          <w:trHeight w:val="465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89800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C2E63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C6581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其他機關補助／合作總金額：</w:t>
            </w:r>
          </w:p>
          <w:p w14:paraId="0E2EE207" w14:textId="59F2E2D3" w:rsidR="00456A59" w:rsidRDefault="00591136">
            <w:pPr>
              <w:jc w:val="center"/>
            </w:pPr>
            <w:r>
              <w:rPr>
                <w:rFonts w:ascii="標楷體" w:eastAsia="標楷體" w:hAnsi="標楷體"/>
                <w:u w:val="single" w:color="000000"/>
              </w:rPr>
              <w:t xml:space="preserve"> {{C3.1}} </w:t>
            </w:r>
            <w:r w:rsidR="006558DF">
              <w:rPr>
                <w:rFonts w:ascii="標楷體" w:eastAsia="標楷體" w:hAnsi="標楷體"/>
              </w:rPr>
              <w:lastRenderedPageBreak/>
              <w:t>萬</w:t>
            </w:r>
            <w:r>
              <w:rPr>
                <w:rFonts w:ascii="標楷體" w:eastAsia="標楷體" w:hAnsi="標楷體"/>
                <w:u w:val="single" w:color="000000"/>
              </w:rPr>
              <w:t xml:space="preserve"> {{C3.2}} </w:t>
            </w:r>
            <w:r w:rsidR="006558DF"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1EA0E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單位名稱</w:t>
            </w:r>
          </w:p>
        </w:tc>
        <w:tc>
          <w:tcPr>
            <w:tcW w:w="385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CE7D0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456A59" w14:paraId="28FCB4D3" w14:textId="77777777">
        <w:trPr>
          <w:trHeight w:val="465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47118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9" w:type="dxa"/>
            <w:gridSpan w:val="2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358E4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3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255B" w14:textId="77777777" w:rsidR="00456A59" w:rsidRDefault="00456A59">
            <w:pPr>
              <w:rPr>
                <w:rFonts w:ascii="標楷體" w:eastAsia="標楷體" w:hAnsi="標楷體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3D7B9" w14:textId="550A5640" w:rsidR="00456A59" w:rsidRDefault="0059113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##C4.1##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78881" w14:textId="46A6C3EB" w:rsidR="00456A59" w:rsidRDefault="0059113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##C4.2##</w:t>
            </w:r>
          </w:p>
        </w:tc>
      </w:tr>
      <w:tr w:rsidR="00456A59" w14:paraId="7EDBD7B3" w14:textId="77777777">
        <w:trPr>
          <w:trHeight w:val="40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22A1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48" w:type="dxa"/>
            <w:gridSpan w:val="10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272D2" w14:textId="1EBDD6C7" w:rsidR="00456A59" w:rsidRDefault="006558DF">
            <w:pPr>
              <w:jc w:val="center"/>
            </w:pPr>
            <w:r>
              <w:rPr>
                <w:rFonts w:ascii="標楷體" w:eastAsia="標楷體" w:hAnsi="標楷體"/>
              </w:rPr>
              <w:t>計畫總經費（A+B+C）</w:t>
            </w:r>
            <w:r>
              <w:rPr>
                <w:rFonts w:ascii="標楷體" w:eastAsia="標楷體" w:hAnsi="標楷體"/>
                <w:u w:val="single"/>
              </w:rPr>
              <w:t xml:space="preserve">  </w:t>
            </w:r>
            <w:r w:rsidR="00591136">
              <w:rPr>
                <w:rFonts w:ascii="標楷體" w:eastAsia="標楷體" w:hAnsi="標楷體"/>
                <w:u w:val="single"/>
              </w:rPr>
              <w:t>{{C0.1}}</w:t>
            </w:r>
            <w:r>
              <w:rPr>
                <w:rFonts w:ascii="標楷體" w:eastAsia="標楷體" w:hAnsi="標楷體"/>
                <w:u w:val="single"/>
              </w:rPr>
              <w:t xml:space="preserve">  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  </w:t>
            </w:r>
            <w:r w:rsidR="00591136">
              <w:rPr>
                <w:rFonts w:ascii="標楷體" w:eastAsia="標楷體" w:hAnsi="標楷體"/>
                <w:u w:val="single"/>
              </w:rPr>
              <w:t>{{C0.2}}</w:t>
            </w:r>
            <w:r>
              <w:rPr>
                <w:rFonts w:ascii="標楷體" w:eastAsia="標楷體" w:hAnsi="標楷體"/>
                <w:u w:val="single"/>
              </w:rPr>
              <w:t xml:space="preserve">  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6A59" w14:paraId="094CB0B3" w14:textId="77777777">
        <w:trPr>
          <w:trHeight w:val="402"/>
        </w:trPr>
        <w:tc>
          <w:tcPr>
            <w:tcW w:w="1525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EE024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14:paraId="3119B77F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參與本會辦理之相關研習或課程</w:t>
            </w:r>
          </w:p>
        </w:tc>
        <w:tc>
          <w:tcPr>
            <w:tcW w:w="4130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144A0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研習/課程名稱</w:t>
            </w:r>
          </w:p>
        </w:tc>
        <w:tc>
          <w:tcPr>
            <w:tcW w:w="341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27E86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辦理日期</w:t>
            </w:r>
          </w:p>
        </w:tc>
      </w:tr>
      <w:tr w:rsidR="00456A59" w14:paraId="0DAA4A77" w14:textId="77777777">
        <w:trPr>
          <w:trHeight w:val="402"/>
        </w:trPr>
        <w:tc>
          <w:tcPr>
            <w:tcW w:w="1525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38A95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30" w:type="dxa"/>
            <w:gridSpan w:val="8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61E1" w14:textId="4C2C5031" w:rsidR="00456A59" w:rsidRDefault="00D159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</w:t>
            </w:r>
            <w:r w:rsidR="00591136">
              <w:rPr>
                <w:rFonts w:ascii="標楷體" w:eastAsia="標楷體" w:hAnsi="標楷體"/>
              </w:rPr>
              <w:t>A13.1</w:t>
            </w:r>
            <w:r>
              <w:rPr>
                <w:rFonts w:ascii="標楷體" w:eastAsia="標楷體" w:hAnsi="標楷體"/>
              </w:rPr>
              <w:t>##</w:t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FAFDB" w14:textId="090FC54F" w:rsidR="00456A59" w:rsidRDefault="00D159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</w:t>
            </w:r>
            <w:r w:rsidR="00591136">
              <w:rPr>
                <w:rFonts w:ascii="標楷體" w:eastAsia="標楷體" w:hAnsi="標楷體"/>
              </w:rPr>
              <w:t>A13.2</w:t>
            </w:r>
            <w:r>
              <w:rPr>
                <w:rFonts w:ascii="標楷體" w:eastAsia="標楷體" w:hAnsi="標楷體"/>
              </w:rPr>
              <w:t>##</w:t>
            </w:r>
          </w:p>
        </w:tc>
      </w:tr>
      <w:tr w:rsidR="00456A59" w14:paraId="31D58FBC" w14:textId="77777777">
        <w:tc>
          <w:tcPr>
            <w:tcW w:w="9073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F174" w14:textId="77777777" w:rsidR="00456A59" w:rsidRDefault="006558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檢附：</w:t>
            </w:r>
          </w:p>
          <w:p w14:paraId="2310DCEA" w14:textId="77777777" w:rsidR="00456A59" w:rsidRDefault="006558DF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申請補助計畫書一份。</w:t>
            </w:r>
          </w:p>
          <w:p w14:paraId="58F7B487" w14:textId="77777777" w:rsidR="00456A59" w:rsidRDefault="006558DF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其他與申請補助計畫有關之資料。</w:t>
            </w:r>
          </w:p>
        </w:tc>
      </w:tr>
      <w:tr w:rsidR="00456A59" w14:paraId="4E8A42E5" w14:textId="77777777">
        <w:trPr>
          <w:trHeight w:val="598"/>
        </w:trPr>
        <w:tc>
          <w:tcPr>
            <w:tcW w:w="1885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F80054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申請人</w:t>
            </w:r>
          </w:p>
          <w:p w14:paraId="0D3178FA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簽章</w:t>
            </w:r>
          </w:p>
        </w:tc>
        <w:tc>
          <w:tcPr>
            <w:tcW w:w="188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AB5DC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主計單位主管</w:t>
            </w:r>
          </w:p>
          <w:p w14:paraId="561F84C0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簽章</w:t>
            </w:r>
          </w:p>
        </w:tc>
        <w:tc>
          <w:tcPr>
            <w:tcW w:w="188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48CB3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校長</w:t>
            </w:r>
          </w:p>
          <w:p w14:paraId="0506656E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簽章</w:t>
            </w:r>
          </w:p>
        </w:tc>
        <w:tc>
          <w:tcPr>
            <w:tcW w:w="341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DDB7D" w14:textId="77777777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</w:tr>
      <w:tr w:rsidR="00456A59" w14:paraId="14C248F0" w14:textId="77777777">
        <w:trPr>
          <w:trHeight w:val="2260"/>
        </w:trPr>
        <w:tc>
          <w:tcPr>
            <w:tcW w:w="1885" w:type="dxa"/>
            <w:gridSpan w:val="3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352807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4D7067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DE13C7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41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9BCF2" w14:textId="77777777" w:rsidR="00456A59" w:rsidRDefault="00456A5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56A59" w14:paraId="2A12E64D" w14:textId="77777777">
        <w:trPr>
          <w:trHeight w:val="416"/>
        </w:trPr>
        <w:tc>
          <w:tcPr>
            <w:tcW w:w="9073" w:type="dxa"/>
            <w:gridSpan w:val="1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4DB6D" w14:textId="2690A00A" w:rsidR="00456A59" w:rsidRDefault="006558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中華民國  </w:t>
            </w:r>
            <w:r w:rsidR="00591136">
              <w:rPr>
                <w:rFonts w:ascii="標楷體" w:eastAsia="標楷體" w:hAnsi="標楷體"/>
              </w:rPr>
              <w:t xml:space="preserve">{{Year}}  </w:t>
            </w:r>
            <w:r>
              <w:rPr>
                <w:rFonts w:ascii="標楷體" w:eastAsia="標楷體" w:hAnsi="標楷體"/>
              </w:rPr>
              <w:t xml:space="preserve">年  </w:t>
            </w:r>
            <w:r w:rsidR="00591136">
              <w:rPr>
                <w:rFonts w:ascii="標楷體" w:eastAsia="標楷體" w:hAnsi="標楷體"/>
              </w:rPr>
              <w:t xml:space="preserve">{{Month}}  </w:t>
            </w:r>
            <w:r>
              <w:rPr>
                <w:rFonts w:ascii="標楷體" w:eastAsia="標楷體" w:hAnsi="標楷體"/>
              </w:rPr>
              <w:t xml:space="preserve">月  </w:t>
            </w:r>
            <w:r w:rsidR="00591136">
              <w:rPr>
                <w:rFonts w:ascii="標楷體" w:eastAsia="標楷體" w:hAnsi="標楷體"/>
              </w:rPr>
              <w:t xml:space="preserve">{{Day}}  </w:t>
            </w:r>
            <w:r>
              <w:rPr>
                <w:rFonts w:ascii="標楷體" w:eastAsia="標楷體" w:hAnsi="標楷體"/>
              </w:rPr>
              <w:t>日</w:t>
            </w:r>
          </w:p>
        </w:tc>
      </w:tr>
    </w:tbl>
    <w:p w14:paraId="3219DBA2" w14:textId="77777777" w:rsidR="00456A59" w:rsidRDefault="006558D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14:paraId="250BB084" w14:textId="77777777" w:rsidR="00456A59" w:rsidRDefault="006558DF">
      <w:pPr>
        <w:ind w:left="240" w:hanging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1.</w:t>
      </w:r>
      <w:r>
        <w:rPr>
          <w:rFonts w:ascii="Times New Roman" w:eastAsia="標楷體" w:hAnsi="Times New Roman"/>
        </w:rPr>
        <w:t>參與人員姓名，申請社群召集計畫者請填寫社群成員，申請入校教學者請填寫參與備、觀、議課教師（至少</w:t>
      </w:r>
      <w:r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/>
        </w:rPr>
        <w:t>位）。</w:t>
      </w:r>
    </w:p>
    <w:p w14:paraId="4C7F898D" w14:textId="77777777" w:rsidR="00456A59" w:rsidRDefault="006558DF">
      <w:pPr>
        <w:ind w:left="240" w:hanging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2.</w:t>
      </w:r>
      <w:r>
        <w:rPr>
          <w:rFonts w:ascii="Times New Roman" w:eastAsia="標楷體" w:hAnsi="Times New Roman"/>
        </w:rPr>
        <w:t>其他單位及政府機關補助經費等欄，請詳實填寫；未接受補助者，請填寫無。經費單位為新臺幣（元）。</w:t>
      </w:r>
    </w:p>
    <w:p w14:paraId="53CCB8A5" w14:textId="77777777" w:rsidR="00456A59" w:rsidRDefault="006558DF">
      <w:pPr>
        <w:ind w:left="240" w:hanging="240"/>
      </w:pPr>
      <w:r>
        <w:rPr>
          <w:rFonts w:ascii="Times New Roman" w:eastAsia="標楷體" w:hAnsi="Times New Roman"/>
        </w:rPr>
        <w:t>3.</w:t>
      </w:r>
      <w:r>
        <w:rPr>
          <w:rFonts w:ascii="Times New Roman" w:eastAsia="標楷體" w:hAnsi="Times New Roman"/>
        </w:rPr>
        <w:t>計畫執行期間不得跨年度。</w:t>
      </w:r>
    </w:p>
    <w:sectPr w:rsidR="00456A59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8770B" w14:textId="77777777" w:rsidR="00F678FA" w:rsidRDefault="00F678FA">
      <w:r>
        <w:separator/>
      </w:r>
    </w:p>
  </w:endnote>
  <w:endnote w:type="continuationSeparator" w:id="0">
    <w:p w14:paraId="0DC2AE9F" w14:textId="77777777" w:rsidR="00F678FA" w:rsidRDefault="00F6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9CD43" w14:textId="77777777" w:rsidR="00F678FA" w:rsidRDefault="00F678FA">
      <w:r>
        <w:rPr>
          <w:color w:val="000000"/>
        </w:rPr>
        <w:separator/>
      </w:r>
    </w:p>
  </w:footnote>
  <w:footnote w:type="continuationSeparator" w:id="0">
    <w:p w14:paraId="5531AF16" w14:textId="77777777" w:rsidR="00F678FA" w:rsidRDefault="00F67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FA2" w14:textId="77777777" w:rsidR="008A5A01" w:rsidRDefault="006558DF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06C90"/>
    <w:multiLevelType w:val="multilevel"/>
    <w:tmpl w:val="560ED054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5724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A59"/>
    <w:rsid w:val="001B6E87"/>
    <w:rsid w:val="00314F0E"/>
    <w:rsid w:val="003B3DC8"/>
    <w:rsid w:val="00456A59"/>
    <w:rsid w:val="00591136"/>
    <w:rsid w:val="006558DF"/>
    <w:rsid w:val="008A5A01"/>
    <w:rsid w:val="00A043AB"/>
    <w:rsid w:val="00CD15AA"/>
    <w:rsid w:val="00D1592A"/>
    <w:rsid w:val="00F6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64BD"/>
  <w15:docId w15:val="{34EF6518-EABD-4ED1-B88A-C7114B5A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hoyen chang</cp:lastModifiedBy>
  <cp:revision>5</cp:revision>
  <cp:lastPrinted>2025-05-07T09:49:00Z</cp:lastPrinted>
  <dcterms:created xsi:type="dcterms:W3CDTF">2025-08-26T03:00:00Z</dcterms:created>
  <dcterms:modified xsi:type="dcterms:W3CDTF">2025-09-16T09:05:00Z</dcterms:modified>
</cp:coreProperties>
</file>