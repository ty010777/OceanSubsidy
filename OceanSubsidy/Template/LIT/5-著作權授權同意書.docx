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7F29" w14:textId="77777777" w:rsidR="00460496" w:rsidRDefault="00D1297B">
      <w:pPr>
        <w:spacing w:after="90" w:line="600" w:lineRule="exact"/>
        <w:jc w:val="center"/>
      </w:pPr>
      <w:bookmarkStart w:id="0" w:name="_Hlk32164253"/>
      <w:r>
        <w:rPr>
          <w:rFonts w:ascii="Times New Roman" w:eastAsia="標楷體" w:hAnsi="Times New Roman"/>
          <w:b/>
          <w:spacing w:val="20"/>
          <w:sz w:val="36"/>
          <w:szCs w:val="36"/>
        </w:rPr>
        <w:t>海洋委員會</w:t>
      </w:r>
      <w:proofErr w:type="gramStart"/>
      <w:r>
        <w:rPr>
          <w:rFonts w:ascii="Times New Roman" w:eastAsia="標楷體" w:hAnsi="Times New Roman"/>
          <w:b/>
          <w:spacing w:val="20"/>
          <w:sz w:val="36"/>
          <w:szCs w:val="36"/>
        </w:rPr>
        <w:t>114</w:t>
      </w:r>
      <w:proofErr w:type="gramEnd"/>
      <w:r>
        <w:rPr>
          <w:rFonts w:ascii="Times New Roman" w:eastAsia="標楷體" w:hAnsi="Times New Roman"/>
          <w:b/>
          <w:spacing w:val="20"/>
          <w:sz w:val="36"/>
          <w:szCs w:val="36"/>
        </w:rPr>
        <w:t>年度</w:t>
      </w:r>
      <w:r>
        <w:rPr>
          <w:rFonts w:ascii="Times New Roman" w:eastAsia="標楷體" w:hAnsi="Times New Roman"/>
          <w:b/>
          <w:color w:val="000000"/>
          <w:sz w:val="36"/>
          <w:szCs w:val="36"/>
        </w:rPr>
        <w:t>海洋教育多元推展計畫</w:t>
      </w:r>
    </w:p>
    <w:p w14:paraId="6C15EE7B" w14:textId="77777777" w:rsidR="00460496" w:rsidRDefault="00D1297B">
      <w:pPr>
        <w:spacing w:after="360" w:line="600" w:lineRule="exact"/>
        <w:jc w:val="center"/>
        <w:rPr>
          <w:rFonts w:ascii="Times New Roman" w:eastAsia="標楷體" w:hAnsi="Times New Roman"/>
          <w:b/>
          <w:spacing w:val="20"/>
          <w:sz w:val="36"/>
          <w:szCs w:val="36"/>
        </w:rPr>
      </w:pPr>
      <w:r>
        <w:rPr>
          <w:rFonts w:ascii="Times New Roman" w:eastAsia="標楷體" w:hAnsi="Times New Roman"/>
          <w:b/>
          <w:spacing w:val="20"/>
          <w:sz w:val="36"/>
          <w:szCs w:val="36"/>
        </w:rPr>
        <w:t>著作權授權同意書</w:t>
      </w:r>
    </w:p>
    <w:p w14:paraId="206AD36E" w14:textId="77777777"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</w:pPr>
      <w:r>
        <w:rPr>
          <w:rFonts w:ascii="Times New Roman" w:eastAsia="標楷體" w:hAnsi="Times New Roman"/>
          <w:sz w:val="32"/>
          <w:szCs w:val="32"/>
        </w:rPr>
        <w:t>立授權同意書人（甲方）：</w:t>
      </w:r>
      <w:r>
        <w:rPr>
          <w:rFonts w:ascii="Times New Roman" w:eastAsia="標楷體" w:hAnsi="Times New Roman"/>
          <w:sz w:val="32"/>
          <w:szCs w:val="32"/>
          <w:u w:val="single"/>
        </w:rPr>
        <w:t xml:space="preserve">                        </w:t>
      </w:r>
    </w:p>
    <w:p w14:paraId="3D3DF6A8" w14:textId="77777777"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被授權人（乙方）：海洋委員會</w:t>
      </w:r>
    </w:p>
    <w:p w14:paraId="0D2C60C1" w14:textId="77777777"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甲方同意將參加乙方「海洋教育多元推展計畫」所產生之著作（授權標的），包括但不限於成果報告、出版品（含內容）、照片、影像、文宣資料、文字紀錄、影視音資料（含影像紀錄、微電影、紀錄片及音樂相關創作等）、詮釋資料（指對數位資訊之內容、格式、結構、使用方式之說明，包含簡介描述文字、瀏覽小圖、片段影音等）及相關作品等之著作財產權，非專屬、無償授權海洋委員會、海洋委員會所屬及海洋委員會授權之人基於非營利目的為不限時間、地域、次數及方式之利用，含重製、改作、編輯、散布、出租、公開播送、公開傳輸、公開口述、公開演出及公開展示等利用。如著作有使用第三人之著作之情事，獲合作者需取得第三人之授權書。</w:t>
      </w:r>
    </w:p>
    <w:p w14:paraId="7A8877CB" w14:textId="77777777" w:rsidR="00460496" w:rsidRDefault="00D1297B">
      <w:pPr>
        <w:numPr>
          <w:ilvl w:val="0"/>
          <w:numId w:val="1"/>
        </w:numPr>
        <w:overflowPunct w:val="0"/>
        <w:spacing w:before="120" w:after="120" w:line="600" w:lineRule="exact"/>
        <w:ind w:left="640" w:hanging="640"/>
        <w:jc w:val="both"/>
      </w:pPr>
      <w:r>
        <w:rPr>
          <w:rFonts w:ascii="Times New Roman" w:eastAsia="標楷體" w:hAnsi="Times New Roman"/>
          <w:sz w:val="32"/>
          <w:szCs w:val="32"/>
        </w:rPr>
        <w:t>甲方應保證授權標的之內容並無不法侵害他人之權利、著作財產權及違反其他法律規定之情事，如有違反，應自負其責，並賠償乙方因此所受之損害及損失</w:t>
      </w:r>
      <w:r>
        <w:rPr>
          <w:rFonts w:ascii="Times New Roman" w:eastAsia="標楷體" w:hAnsi="Times New Roman"/>
          <w:color w:val="FF0000"/>
          <w:sz w:val="32"/>
          <w:szCs w:val="32"/>
        </w:rPr>
        <w:t>，</w:t>
      </w:r>
      <w:r>
        <w:rPr>
          <w:rFonts w:ascii="Times New Roman" w:eastAsia="標楷體" w:hAnsi="Times New Roman"/>
          <w:sz w:val="32"/>
          <w:szCs w:val="32"/>
        </w:rPr>
        <w:t>於未來發生任何異議時，概由甲方負責，與乙方無涉；</w:t>
      </w:r>
      <w:r>
        <w:rPr>
          <w:rFonts w:ascii="Times New Roman" w:eastAsia="標楷體" w:hAnsi="Times New Roman"/>
          <w:sz w:val="32"/>
          <w:szCs w:val="32"/>
        </w:rPr>
        <w:lastRenderedPageBreak/>
        <w:t>若授權標的之任何內容為二人以上共同著作，甲方擔保已通知其他共同著作人關於本授權同意書之所有條款，並經各共同著作人全體同意授權代為簽署授權同意書。</w:t>
      </w:r>
    </w:p>
    <w:p w14:paraId="6068A2FA" w14:textId="77777777" w:rsidR="00460496" w:rsidRDefault="00460496">
      <w:pPr>
        <w:spacing w:before="240" w:after="240" w:line="400" w:lineRule="exact"/>
        <w:ind w:left="640"/>
        <w:rPr>
          <w:rFonts w:ascii="Times New Roman" w:eastAsia="標楷體" w:hAnsi="Times New Roman"/>
          <w:sz w:val="32"/>
          <w:szCs w:val="32"/>
        </w:rPr>
      </w:pPr>
    </w:p>
    <w:p w14:paraId="294130F4" w14:textId="77777777" w:rsidR="00460496" w:rsidRDefault="00D1297B">
      <w:pPr>
        <w:spacing w:before="240" w:after="240" w:line="400" w:lineRule="exact"/>
        <w:ind w:left="640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此　致</w:t>
      </w:r>
    </w:p>
    <w:p w14:paraId="44FFDC34" w14:textId="77777777" w:rsidR="00460496" w:rsidRDefault="00D1297B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海　洋　委　員　會</w:t>
      </w:r>
    </w:p>
    <w:p w14:paraId="26AF8F62" w14:textId="77777777" w:rsidR="00460496" w:rsidRDefault="00460496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</w:p>
    <w:p w14:paraId="381C69EF" w14:textId="77777777" w:rsidR="00460496" w:rsidRDefault="00D1297B">
      <w:pPr>
        <w:spacing w:before="240" w:after="240" w:line="600" w:lineRule="exact"/>
        <w:ind w:firstLine="99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立授權同意書人（甲方）</w:t>
      </w:r>
    </w:p>
    <w:tbl>
      <w:tblPr>
        <w:tblW w:w="7396" w:type="dxa"/>
        <w:tblInd w:w="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6"/>
        <w:gridCol w:w="708"/>
        <w:gridCol w:w="4332"/>
      </w:tblGrid>
      <w:tr w:rsidR="00460496" w14:paraId="5F1791CF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8CCAB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名稱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839B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8FB9" w14:textId="77777777"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 w14:paraId="319BA76E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97BB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負責人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9921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69AC" w14:textId="77777777"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 w14:paraId="1415203C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E66D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統一編號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B7AB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ED51" w14:textId="77777777"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 w14:paraId="3D90BC4A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F2E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身分證字號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43FB8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75E5" w14:textId="77777777"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 w14:paraId="7C04481D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4483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地址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496D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D3E9" w14:textId="77777777"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 w14:paraId="18AEB08D" w14:textId="77777777">
        <w:tc>
          <w:tcPr>
            <w:tcW w:w="23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82C3" w14:textId="77777777"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電話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40FD" w14:textId="77777777"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1510" w14:textId="77777777"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bookmarkEnd w:id="0"/>
    </w:tbl>
    <w:p w14:paraId="00B7CB5F" w14:textId="77777777"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14:paraId="295DF4B0" w14:textId="77777777"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14:paraId="1480D8A6" w14:textId="02E7C664" w:rsidR="00460496" w:rsidRDefault="00D1297B">
      <w:r>
        <w:rPr>
          <w:rFonts w:ascii="Times New Roman" w:eastAsia="標楷體" w:hAnsi="Times New Roman"/>
          <w:sz w:val="32"/>
          <w:szCs w:val="32"/>
        </w:rPr>
        <w:t>中華民國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 w:rsidR="00D20A65">
        <w:rPr>
          <w:rFonts w:ascii="Times New Roman" w:eastAsia="標楷體" w:hAnsi="Times New Roman"/>
          <w:sz w:val="32"/>
          <w:szCs w:val="32"/>
        </w:rPr>
        <w:t>{{Year}}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年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 w:rsidR="00D20A65">
        <w:rPr>
          <w:rFonts w:ascii="Times New Roman" w:eastAsia="標楷體" w:hAnsi="Times New Roman"/>
          <w:sz w:val="32"/>
          <w:szCs w:val="32"/>
        </w:rPr>
        <w:t>{{Month}}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月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 w:rsidR="00D20A65">
        <w:rPr>
          <w:rFonts w:ascii="Times New Roman" w:eastAsia="標楷體" w:hAnsi="Times New Roman"/>
          <w:sz w:val="32"/>
          <w:szCs w:val="32"/>
        </w:rPr>
        <w:t>{{Day}}</w:t>
      </w:r>
      <w:r w:rsidR="00561C15">
        <w:rPr>
          <w:rFonts w:ascii="Times New Roman" w:eastAsia="標楷體" w:hAnsi="Times New Roman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日</w:t>
      </w:r>
    </w:p>
    <w:sectPr w:rsidR="00460496">
      <w:headerReference w:type="default" r:id="rId7"/>
      <w:footerReference w:type="default" r:id="rId8"/>
      <w:pgSz w:w="11906" w:h="16838"/>
      <w:pgMar w:top="1440" w:right="1800" w:bottom="1440" w:left="1800" w:header="851" w:footer="907" w:gutter="0"/>
      <w:cols w:space="720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362BE" w14:textId="77777777" w:rsidR="00B8139C" w:rsidRDefault="00B8139C">
      <w:r>
        <w:separator/>
      </w:r>
    </w:p>
  </w:endnote>
  <w:endnote w:type="continuationSeparator" w:id="0">
    <w:p w14:paraId="75D36CC9" w14:textId="77777777" w:rsidR="00B8139C" w:rsidRDefault="00B8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001A4" w14:textId="77777777" w:rsidR="00D1297B" w:rsidRDefault="00D1297B">
    <w:pPr>
      <w:pStyle w:val="a5"/>
      <w:jc w:val="center"/>
    </w:pPr>
    <w:r>
      <w:rPr>
        <w:rFonts w:ascii="Times New Roman" w:hAnsi="Times New Roman"/>
        <w:sz w:val="24"/>
        <w:lang w:val="zh-TW"/>
      </w:rPr>
      <w:fldChar w:fldCharType="begin"/>
    </w:r>
    <w:r>
      <w:rPr>
        <w:rFonts w:ascii="Times New Roman" w:hAnsi="Times New Roman"/>
        <w:sz w:val="24"/>
        <w:lang w:val="zh-TW"/>
      </w:rPr>
      <w:instrText xml:space="preserve"> PAGE </w:instrText>
    </w:r>
    <w:r>
      <w:rPr>
        <w:rFonts w:ascii="Times New Roman" w:hAnsi="Times New Roman"/>
        <w:sz w:val="24"/>
        <w:lang w:val="zh-TW"/>
      </w:rPr>
      <w:fldChar w:fldCharType="separate"/>
    </w:r>
    <w:r>
      <w:rPr>
        <w:rFonts w:ascii="Times New Roman" w:hAnsi="Times New Roman"/>
        <w:sz w:val="24"/>
        <w:lang w:val="zh-TW"/>
      </w:rPr>
      <w:t>2</w:t>
    </w:r>
    <w:r>
      <w:rPr>
        <w:rFonts w:ascii="Times New Roman" w:hAnsi="Times New Roman"/>
        <w:sz w:val="24"/>
        <w:lang w:val="zh-TW"/>
      </w:rPr>
      <w:fldChar w:fldCharType="end"/>
    </w:r>
  </w:p>
  <w:p w14:paraId="117B9AC4" w14:textId="77777777" w:rsidR="00D1297B" w:rsidRDefault="00D12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313A8" w14:textId="77777777" w:rsidR="00B8139C" w:rsidRDefault="00B8139C">
      <w:r>
        <w:rPr>
          <w:color w:val="000000"/>
        </w:rPr>
        <w:separator/>
      </w:r>
    </w:p>
  </w:footnote>
  <w:footnote w:type="continuationSeparator" w:id="0">
    <w:p w14:paraId="0D9690D4" w14:textId="77777777" w:rsidR="00B8139C" w:rsidRDefault="00B8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A157C" w14:textId="77777777" w:rsidR="00D1297B" w:rsidRDefault="00877C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5586BC" wp14:editId="481E8E5F">
              <wp:simplePos x="0" y="0"/>
              <wp:positionH relativeFrom="margin">
                <wp:align>left</wp:align>
              </wp:positionH>
              <wp:positionV relativeFrom="paragraph">
                <wp:posOffset>-130810</wp:posOffset>
              </wp:positionV>
              <wp:extent cx="752475" cy="295275"/>
              <wp:effectExtent l="0" t="0" r="0" b="0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5748B591" w14:textId="77777777" w:rsidR="00D1297B" w:rsidRDefault="00D1297B">
                          <w:pPr>
                            <w:rPr>
                              <w:rFonts w:ascii="Times New Roman" w:eastAsia="標楷體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附件</w:t>
                          </w: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-10.3pt;width:59.25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" stroked="f">
              <v:textbox>
                <w:txbxContent>
                  <w:p w:rsidR="00D1297B" w:rsidRDefault="00D1297B">
                    <w:pPr>
                      <w:rPr>
                        <w:rFonts w:ascii="Times New Roman" w:eastAsia="標楷體" w:hAnsi="Times New Roman"/>
                        <w:sz w:val="28"/>
                      </w:rPr>
                    </w:pPr>
                    <w:r>
                      <w:rPr>
                        <w:rFonts w:ascii="Times New Roman" w:eastAsia="標楷體" w:hAnsi="Times New Roman"/>
                        <w:sz w:val="28"/>
                      </w:rPr>
                      <w:t>附件</w:t>
                    </w:r>
                    <w:r>
                      <w:rPr>
                        <w:rFonts w:ascii="Times New Roman" w:eastAsia="標楷體" w:hAnsi="Times New Roman"/>
                        <w:sz w:val="28"/>
                      </w:rPr>
                      <w:t>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570DB"/>
    <w:multiLevelType w:val="multilevel"/>
    <w:tmpl w:val="961ACD5E"/>
    <w:lvl w:ilvl="0">
      <w:start w:val="1"/>
      <w:numFmt w:val="taiwaneseCountingThousand"/>
      <w:suff w:val="nothing"/>
      <w:lvlText w:val="%1、"/>
      <w:lvlJc w:val="left"/>
      <w:pPr>
        <w:ind w:left="1260" w:hanging="720"/>
      </w:pPr>
    </w:lvl>
    <w:lvl w:ilvl="1">
      <w:start w:val="1"/>
      <w:numFmt w:val="ideographTraditional"/>
      <w:lvlText w:val="%2、"/>
      <w:lvlJc w:val="left"/>
      <w:pPr>
        <w:ind w:left="1500" w:hanging="480"/>
      </w:pPr>
    </w:lvl>
    <w:lvl w:ilvl="2">
      <w:start w:val="1"/>
      <w:numFmt w:val="lowerRoman"/>
      <w:lvlText w:val="%3."/>
      <w:lvlJc w:val="right"/>
      <w:pPr>
        <w:ind w:left="1980" w:hanging="480"/>
      </w:pPr>
    </w:lvl>
    <w:lvl w:ilvl="3">
      <w:start w:val="1"/>
      <w:numFmt w:val="decimal"/>
      <w:lvlText w:val="%4."/>
      <w:lvlJc w:val="left"/>
      <w:pPr>
        <w:ind w:left="2460" w:hanging="480"/>
      </w:pPr>
    </w:lvl>
    <w:lvl w:ilvl="4">
      <w:start w:val="1"/>
      <w:numFmt w:val="ideographTraditional"/>
      <w:lvlText w:val="%5、"/>
      <w:lvlJc w:val="left"/>
      <w:pPr>
        <w:ind w:left="2940" w:hanging="480"/>
      </w:pPr>
    </w:lvl>
    <w:lvl w:ilvl="5">
      <w:start w:val="1"/>
      <w:numFmt w:val="lowerRoman"/>
      <w:lvlText w:val="%6."/>
      <w:lvlJc w:val="right"/>
      <w:pPr>
        <w:ind w:left="3420" w:hanging="480"/>
      </w:pPr>
    </w:lvl>
    <w:lvl w:ilvl="6">
      <w:start w:val="1"/>
      <w:numFmt w:val="decimal"/>
      <w:lvlText w:val="%7."/>
      <w:lvlJc w:val="left"/>
      <w:pPr>
        <w:ind w:left="3900" w:hanging="480"/>
      </w:pPr>
    </w:lvl>
    <w:lvl w:ilvl="7">
      <w:start w:val="1"/>
      <w:numFmt w:val="ideographTraditional"/>
      <w:lvlText w:val="%8、"/>
      <w:lvlJc w:val="left"/>
      <w:pPr>
        <w:ind w:left="4380" w:hanging="480"/>
      </w:pPr>
    </w:lvl>
    <w:lvl w:ilvl="8">
      <w:start w:val="1"/>
      <w:numFmt w:val="lowerRoman"/>
      <w:lvlText w:val="%9."/>
      <w:lvlJc w:val="right"/>
      <w:pPr>
        <w:ind w:left="4860" w:hanging="480"/>
      </w:pPr>
    </w:lvl>
  </w:abstractNum>
  <w:num w:numId="1" w16cid:durableId="198511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96"/>
    <w:rsid w:val="00383862"/>
    <w:rsid w:val="00460496"/>
    <w:rsid w:val="00513427"/>
    <w:rsid w:val="00561C15"/>
    <w:rsid w:val="006B060D"/>
    <w:rsid w:val="00877C12"/>
    <w:rsid w:val="00994AF0"/>
    <w:rsid w:val="00B6586F"/>
    <w:rsid w:val="00B8139C"/>
    <w:rsid w:val="00BA0A39"/>
    <w:rsid w:val="00D1297B"/>
    <w:rsid w:val="00D20A65"/>
    <w:rsid w:val="00F36D05"/>
    <w:rsid w:val="00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8B48F"/>
  <w15:docId w15:val="{6843AF14-A207-47B4-BC52-E493C0A0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hoyen chang</cp:lastModifiedBy>
  <cp:revision>5</cp:revision>
  <cp:lastPrinted>2024-10-09T03:06:00Z</cp:lastPrinted>
  <dcterms:created xsi:type="dcterms:W3CDTF">2025-08-06T10:02:00Z</dcterms:created>
  <dcterms:modified xsi:type="dcterms:W3CDTF">2025-09-20T15:42:00Z</dcterms:modified>
</cp:coreProperties>
</file>