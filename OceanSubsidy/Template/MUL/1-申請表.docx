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C49CF" w14:textId="77777777" w:rsidR="000F3756" w:rsidRDefault="00556880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/>
          <w:b/>
          <w:bCs/>
          <w:sz w:val="28"/>
          <w:szCs w:val="28"/>
        </w:rPr>
        <w:t>海洋委員會114年度海洋教育多元推展計畫申請表</w:t>
      </w:r>
    </w:p>
    <w:p w14:paraId="2B88795B" w14:textId="65E682C9" w:rsidR="000F3756" w:rsidRDefault="00556880">
      <w:pPr>
        <w:spacing w:line="0" w:lineRule="atLeast"/>
        <w:jc w:val="right"/>
      </w:pPr>
      <w:r>
        <w:rPr>
          <w:rFonts w:ascii="標楷體" w:eastAsia="標楷體" w:hAnsi="標楷體"/>
          <w:sz w:val="20"/>
          <w:szCs w:val="20"/>
        </w:rPr>
        <w:t>計畫編號：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</w:t>
      </w:r>
      <w:r w:rsidR="00D22CF8">
        <w:rPr>
          <w:rFonts w:ascii="標楷體" w:eastAsia="標楷體" w:hAnsi="標楷體"/>
          <w:sz w:val="20"/>
          <w:szCs w:val="20"/>
          <w:u w:val="single"/>
        </w:rPr>
        <w:t>{{A1}}</w:t>
      </w:r>
      <w:r>
        <w:rPr>
          <w:rFonts w:ascii="標楷體" w:eastAsia="標楷體" w:hAnsi="標楷體"/>
          <w:sz w:val="20"/>
          <w:szCs w:val="20"/>
          <w:u w:val="single"/>
        </w:rPr>
        <w:t xml:space="preserve">　　</w:t>
      </w:r>
      <w:r>
        <w:rPr>
          <w:rFonts w:ascii="標楷體" w:eastAsia="標楷體" w:hAnsi="標楷體"/>
          <w:sz w:val="20"/>
          <w:szCs w:val="20"/>
        </w:rPr>
        <w:t>（主辦單位填寫）</w:t>
      </w:r>
    </w:p>
    <w:tbl>
      <w:tblPr>
        <w:tblW w:w="906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2"/>
        <w:gridCol w:w="849"/>
        <w:gridCol w:w="422"/>
        <w:gridCol w:w="151"/>
        <w:gridCol w:w="420"/>
        <w:gridCol w:w="1416"/>
        <w:gridCol w:w="703"/>
        <w:gridCol w:w="295"/>
        <w:gridCol w:w="161"/>
        <w:gridCol w:w="122"/>
        <w:gridCol w:w="142"/>
        <w:gridCol w:w="159"/>
        <w:gridCol w:w="157"/>
        <w:gridCol w:w="251"/>
        <w:gridCol w:w="425"/>
        <w:gridCol w:w="870"/>
        <w:gridCol w:w="122"/>
        <w:gridCol w:w="1850"/>
      </w:tblGrid>
      <w:tr w:rsidR="000F3756" w14:paraId="1B619A9F" w14:textId="77777777" w:rsidTr="00D22CF8">
        <w:trPr>
          <w:trHeight w:val="674"/>
        </w:trPr>
        <w:tc>
          <w:tcPr>
            <w:tcW w:w="140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4708D" w14:textId="77777777" w:rsidR="000F3756" w:rsidRDefault="00556880">
            <w:pPr>
              <w:jc w:val="center"/>
            </w:pPr>
            <w:r>
              <w:rPr>
                <w:rFonts w:ascii="標楷體" w:eastAsia="標楷體" w:hAnsi="標楷體"/>
              </w:rPr>
              <w:t>申請</w:t>
            </w:r>
            <w:r>
              <w:rPr>
                <w:rFonts w:ascii="標楷體" w:eastAsia="標楷體" w:hAnsi="標楷體"/>
                <w:szCs w:val="24"/>
              </w:rPr>
              <w:t>單位</w:t>
            </w:r>
          </w:p>
        </w:tc>
        <w:tc>
          <w:tcPr>
            <w:tcW w:w="4148" w:type="dxa"/>
            <w:gridSpan w:val="11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E988F" w14:textId="38536C04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{{A4}}</w:t>
            </w:r>
          </w:p>
        </w:tc>
        <w:tc>
          <w:tcPr>
            <w:tcW w:w="1546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F566D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立案登記證字號</w:t>
            </w:r>
          </w:p>
          <w:p w14:paraId="20938172" w14:textId="77777777" w:rsidR="000F3756" w:rsidRDefault="00556880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/>
                <w:sz w:val="16"/>
                <w:szCs w:val="16"/>
              </w:rPr>
              <w:t>（地方政府、公立博物館、社教館所、學校免填）</w:t>
            </w:r>
          </w:p>
        </w:tc>
        <w:tc>
          <w:tcPr>
            <w:tcW w:w="197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B0D4" w14:textId="2B283847" w:rsidR="000F3756" w:rsidRDefault="000F3756">
            <w:pPr>
              <w:rPr>
                <w:rFonts w:ascii="標楷體" w:eastAsia="標楷體" w:hAnsi="標楷體"/>
              </w:rPr>
            </w:pPr>
          </w:p>
        </w:tc>
      </w:tr>
      <w:tr w:rsidR="000F3756" w14:paraId="17101228" w14:textId="77777777" w:rsidTr="00D22CF8">
        <w:tc>
          <w:tcPr>
            <w:tcW w:w="1401" w:type="dxa"/>
            <w:gridSpan w:val="2"/>
            <w:tcBorders>
              <w:top w:val="single" w:sz="6" w:space="0" w:color="000000"/>
              <w:left w:val="single" w:sz="12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584EE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立案地址</w:t>
            </w:r>
          </w:p>
          <w:p w14:paraId="597956A8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聯絡地址</w:t>
            </w:r>
          </w:p>
        </w:tc>
        <w:tc>
          <w:tcPr>
            <w:tcW w:w="4148" w:type="dxa"/>
            <w:gridSpan w:val="11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E4DB7" w14:textId="77777777" w:rsidR="000F3756" w:rsidRDefault="00556880">
            <w:pPr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(請務必填寫郵遞區號及鄉鎮鄰里)</w:t>
            </w:r>
          </w:p>
          <w:p w14:paraId="1CF8216D" w14:textId="4196D070" w:rsidR="000F3756" w:rsidRDefault="00D22CF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{{A7}}</w:t>
            </w:r>
          </w:p>
        </w:tc>
        <w:tc>
          <w:tcPr>
            <w:tcW w:w="1546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27120F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統一編號</w:t>
            </w:r>
          </w:p>
          <w:p w14:paraId="53ECC3E2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(稅籍)</w:t>
            </w:r>
          </w:p>
        </w:tc>
        <w:tc>
          <w:tcPr>
            <w:tcW w:w="1972" w:type="dxa"/>
            <w:gridSpan w:val="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38773" w14:textId="6D2A13EA" w:rsidR="000F3756" w:rsidRDefault="001350B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{{A6}}</w:t>
            </w:r>
          </w:p>
        </w:tc>
      </w:tr>
      <w:tr w:rsidR="000F3756" w14:paraId="3E823E35" w14:textId="77777777" w:rsidTr="00D22CF8">
        <w:tc>
          <w:tcPr>
            <w:tcW w:w="552" w:type="dxa"/>
            <w:vMerge w:val="restart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55807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負責人</w:t>
            </w:r>
          </w:p>
        </w:tc>
        <w:tc>
          <w:tcPr>
            <w:tcW w:w="1271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EFA08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690" w:type="dxa"/>
            <w:gridSpan w:val="4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AD78E" w14:textId="681BC2D9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{{A8.1}}</w:t>
            </w:r>
          </w:p>
        </w:tc>
        <w:tc>
          <w:tcPr>
            <w:tcW w:w="456" w:type="dxa"/>
            <w:gridSpan w:val="2"/>
            <w:vMerge w:val="restart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C237A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256" w:type="dxa"/>
            <w:gridSpan w:val="6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9BE56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姓名</w:t>
            </w:r>
          </w:p>
        </w:tc>
        <w:tc>
          <w:tcPr>
            <w:tcW w:w="2842" w:type="dxa"/>
            <w:gridSpan w:val="3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7B9DE" w14:textId="1E2EF4DB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{{A9.1}}</w:t>
            </w:r>
          </w:p>
        </w:tc>
      </w:tr>
      <w:tr w:rsidR="000F3756" w14:paraId="3080C380" w14:textId="77777777" w:rsidTr="00D22CF8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958D0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0EA13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8B74" w14:textId="1E78B31B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{{A8.2}}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02D5F5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6D24D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2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E9397" w14:textId="603C845F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{{A9.2}}</w:t>
            </w:r>
          </w:p>
        </w:tc>
      </w:tr>
      <w:tr w:rsidR="000F3756" w14:paraId="4B7B66FF" w14:textId="77777777" w:rsidTr="00D22CF8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8CF74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B79B1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8725D" w14:textId="32AA9962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{{A8.3}}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82550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C4B8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電話</w:t>
            </w:r>
          </w:p>
        </w:tc>
        <w:tc>
          <w:tcPr>
            <w:tcW w:w="2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93461" w14:textId="56A6F2B5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{{A9.3}}</w:t>
            </w:r>
          </w:p>
        </w:tc>
      </w:tr>
      <w:tr w:rsidR="000F3756" w14:paraId="3726AF72" w14:textId="77777777" w:rsidTr="00D22CF8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B24EB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434E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D1F43" w14:textId="4CECEFEA" w:rsidR="000F3756" w:rsidRDefault="005E69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{{A8.4}}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5156C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3A009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手機</w:t>
            </w:r>
          </w:p>
        </w:tc>
        <w:tc>
          <w:tcPr>
            <w:tcW w:w="2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F3DE8" w14:textId="7E6B7C72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{{A9.4}}</w:t>
            </w:r>
          </w:p>
        </w:tc>
      </w:tr>
      <w:tr w:rsidR="000F3756" w14:paraId="36BD5FFE" w14:textId="77777777" w:rsidTr="00D22CF8">
        <w:trPr>
          <w:trHeight w:val="389"/>
        </w:trPr>
        <w:tc>
          <w:tcPr>
            <w:tcW w:w="552" w:type="dxa"/>
            <w:vMerge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256ACC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F11C3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690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95722" w14:textId="53E87BF3" w:rsidR="000F3756" w:rsidRDefault="005E69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{{A8.5}}</w:t>
            </w:r>
          </w:p>
        </w:tc>
        <w:tc>
          <w:tcPr>
            <w:tcW w:w="456" w:type="dxa"/>
            <w:gridSpan w:val="2"/>
            <w:vMerge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07F67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47A45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電子郵件</w:t>
            </w:r>
          </w:p>
        </w:tc>
        <w:tc>
          <w:tcPr>
            <w:tcW w:w="2842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3799D" w14:textId="7D87C534" w:rsidR="000F3756" w:rsidRDefault="0061258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{{A9.5}}</w:t>
            </w:r>
          </w:p>
        </w:tc>
      </w:tr>
      <w:tr w:rsidR="000F3756" w14:paraId="29461D64" w14:textId="77777777" w:rsidTr="00D22CF8">
        <w:tc>
          <w:tcPr>
            <w:tcW w:w="1974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85297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計畫類別</w:t>
            </w:r>
          </w:p>
        </w:tc>
        <w:tc>
          <w:tcPr>
            <w:tcW w:w="7093" w:type="dxa"/>
            <w:gridSpan w:val="1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3459" w14:textId="627EA08B" w:rsidR="000F3756" w:rsidRDefault="00CD5A1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{{A3}}</w:t>
            </w:r>
          </w:p>
        </w:tc>
      </w:tr>
      <w:tr w:rsidR="000F3756" w14:paraId="10540FFA" w14:textId="77777777" w:rsidTr="00D22CF8">
        <w:tc>
          <w:tcPr>
            <w:tcW w:w="1974" w:type="dxa"/>
            <w:gridSpan w:val="4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23DC1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2834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7BFF8" w14:textId="26E255C7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{{A2}}</w:t>
            </w:r>
          </w:p>
        </w:tc>
        <w:tc>
          <w:tcPr>
            <w:tcW w:w="992" w:type="dxa"/>
            <w:gridSpan w:val="6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8967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計畫執</w:t>
            </w:r>
          </w:p>
          <w:p w14:paraId="6F700C02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行期程</w:t>
            </w:r>
          </w:p>
        </w:tc>
        <w:tc>
          <w:tcPr>
            <w:tcW w:w="3267" w:type="dxa"/>
            <w:gridSpan w:val="4"/>
            <w:tcBorders>
              <w:top w:val="doub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98F87" w14:textId="005DF593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{{B1}}</w:t>
            </w:r>
          </w:p>
        </w:tc>
      </w:tr>
      <w:tr w:rsidR="000F3756" w14:paraId="4971C8EA" w14:textId="77777777" w:rsidTr="00D22CF8">
        <w:trPr>
          <w:trHeight w:val="2764"/>
        </w:trPr>
        <w:tc>
          <w:tcPr>
            <w:tcW w:w="1974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5ACCF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計畫目標</w:t>
            </w:r>
          </w:p>
        </w:tc>
        <w:tc>
          <w:tcPr>
            <w:tcW w:w="7093" w:type="dxa"/>
            <w:gridSpan w:val="1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34384" w14:textId="2124563E" w:rsidR="000F3756" w:rsidRDefault="00D22CF8">
            <w:pPr>
              <w:spacing w:line="0" w:lineRule="atLeast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{{A10}}</w:t>
            </w:r>
          </w:p>
        </w:tc>
      </w:tr>
      <w:tr w:rsidR="000F3756" w14:paraId="70D189F8" w14:textId="77777777" w:rsidTr="00D22CF8">
        <w:trPr>
          <w:trHeight w:val="2764"/>
        </w:trPr>
        <w:tc>
          <w:tcPr>
            <w:tcW w:w="197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5881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計畫內容</w:t>
            </w:r>
          </w:p>
          <w:p w14:paraId="79B18A2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概要</w:t>
            </w:r>
          </w:p>
          <w:p w14:paraId="2B0CF64C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（500字以內，條列式）</w:t>
            </w:r>
          </w:p>
        </w:tc>
        <w:tc>
          <w:tcPr>
            <w:tcW w:w="709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8113" w14:textId="146785FC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{{A11}}</w:t>
            </w:r>
          </w:p>
        </w:tc>
      </w:tr>
      <w:tr w:rsidR="000F3756" w14:paraId="22E5BD4C" w14:textId="77777777" w:rsidTr="00D22CF8">
        <w:trPr>
          <w:trHeight w:val="2764"/>
        </w:trPr>
        <w:tc>
          <w:tcPr>
            <w:tcW w:w="197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6E7A8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預期效益</w:t>
            </w:r>
          </w:p>
          <w:p w14:paraId="6B11D58C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（含量化及質化效益）</w:t>
            </w:r>
          </w:p>
        </w:tc>
        <w:tc>
          <w:tcPr>
            <w:tcW w:w="7093" w:type="dxa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3E91" w14:textId="77777777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{{A12.1}}</w:t>
            </w:r>
          </w:p>
          <w:p w14:paraId="263A3A92" w14:textId="3E82875D" w:rsidR="00D22CF8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{{A12.2}}</w:t>
            </w:r>
          </w:p>
        </w:tc>
      </w:tr>
      <w:tr w:rsidR="000F3756" w14:paraId="1DC6EAEF" w14:textId="77777777" w:rsidTr="00D22CF8">
        <w:trPr>
          <w:trHeight w:val="372"/>
        </w:trPr>
        <w:tc>
          <w:tcPr>
            <w:tcW w:w="197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BC04F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計畫總經費</w:t>
            </w:r>
          </w:p>
          <w:p w14:paraId="0C2D7D48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（A+B+C）</w:t>
            </w:r>
          </w:p>
          <w:p w14:paraId="482BD9D2" w14:textId="57D90880" w:rsidR="000F3756" w:rsidRDefault="00556880">
            <w:pPr>
              <w:jc w:val="center"/>
            </w:pPr>
            <w:r>
              <w:rPr>
                <w:rFonts w:ascii="標楷體" w:eastAsia="標楷體" w:hAnsi="標楷體"/>
                <w:u w:val="single"/>
              </w:rPr>
              <w:t xml:space="preserve"> </w:t>
            </w:r>
            <w:r w:rsidR="00D22CF8">
              <w:rPr>
                <w:rFonts w:ascii="標楷體" w:eastAsia="標楷體" w:hAnsi="標楷體"/>
                <w:u w:val="single"/>
              </w:rPr>
              <w:t>{{C0.1}}</w:t>
            </w:r>
            <w:r>
              <w:rPr>
                <w:rFonts w:ascii="標楷體" w:eastAsia="標楷體" w:hAnsi="標楷體"/>
                <w:u w:val="single"/>
              </w:rPr>
              <w:t xml:space="preserve"> </w:t>
            </w:r>
            <w:r>
              <w:rPr>
                <w:rFonts w:ascii="標楷體" w:eastAsia="標楷體" w:hAnsi="標楷體"/>
              </w:rPr>
              <w:t>萬</w:t>
            </w:r>
            <w:r w:rsidR="00D22CF8">
              <w:rPr>
                <w:rFonts w:ascii="標楷體" w:eastAsia="標楷體" w:hAnsi="標楷體"/>
                <w:u w:val="single"/>
              </w:rPr>
              <w:t xml:space="preserve"> {{C0.2}}</w:t>
            </w:r>
            <w:r>
              <w:rPr>
                <w:rFonts w:ascii="標楷體" w:eastAsia="標楷體" w:hAnsi="標楷體"/>
                <w:u w:val="single"/>
              </w:rPr>
              <w:t xml:space="preserve"> 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01CA3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A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780C3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申請本會分</w:t>
            </w:r>
            <w:r>
              <w:rPr>
                <w:rFonts w:ascii="標楷體" w:eastAsia="標楷體" w:hAnsi="標楷體"/>
              </w:rPr>
              <w:lastRenderedPageBreak/>
              <w:t>攤金額</w:t>
            </w:r>
          </w:p>
        </w:tc>
        <w:tc>
          <w:tcPr>
            <w:tcW w:w="5257" w:type="dxa"/>
            <w:gridSpan w:val="1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C3BA18" w14:textId="4CA5D571" w:rsidR="000F3756" w:rsidRDefault="00556880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lastRenderedPageBreak/>
              <w:t xml:space="preserve">　</w:t>
            </w:r>
            <w:r w:rsidR="00D22CF8">
              <w:rPr>
                <w:rFonts w:ascii="標楷體" w:eastAsia="標楷體" w:hAnsi="標楷體"/>
                <w:u w:val="single"/>
              </w:rPr>
              <w:t>{{C1.1}}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D22CF8">
              <w:rPr>
                <w:rFonts w:ascii="標楷體" w:eastAsia="標楷體" w:hAnsi="標楷體"/>
                <w:u w:val="single"/>
              </w:rPr>
              <w:t>{{C1.2}}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0F3756" w14:paraId="33CF396E" w14:textId="77777777" w:rsidTr="00D22CF8">
        <w:trPr>
          <w:trHeight w:val="372"/>
        </w:trPr>
        <w:tc>
          <w:tcPr>
            <w:tcW w:w="1974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F9FD9" w14:textId="77777777"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43D8C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E51E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申請單位自籌款</w:t>
            </w:r>
          </w:p>
        </w:tc>
        <w:tc>
          <w:tcPr>
            <w:tcW w:w="5257" w:type="dxa"/>
            <w:gridSpan w:val="1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7B81E" w14:textId="174B0943" w:rsidR="000F3756" w:rsidRDefault="00556880">
            <w:pPr>
              <w:jc w:val="both"/>
            </w:pP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D22CF8">
              <w:rPr>
                <w:rFonts w:ascii="標楷體" w:eastAsia="標楷體" w:hAnsi="標楷體"/>
                <w:u w:val="single"/>
              </w:rPr>
              <w:t>{{C2.1}}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 w:rsidR="00D22CF8">
              <w:rPr>
                <w:rFonts w:ascii="標楷體" w:eastAsia="標楷體" w:hAnsi="標楷體"/>
                <w:u w:val="single"/>
              </w:rPr>
              <w:t>{{C2.2}}</w:t>
            </w:r>
            <w:r>
              <w:rPr>
                <w:rFonts w:ascii="標楷體" w:eastAsia="標楷體" w:hAnsi="標楷體"/>
                <w:u w:val="single"/>
              </w:rPr>
              <w:t xml:space="preserve">　</w:t>
            </w:r>
            <w:r>
              <w:rPr>
                <w:rFonts w:ascii="標楷體" w:eastAsia="標楷體" w:hAnsi="標楷體"/>
              </w:rPr>
              <w:t>元整</w:t>
            </w:r>
          </w:p>
        </w:tc>
      </w:tr>
      <w:tr w:rsidR="000F3756" w14:paraId="656905BD" w14:textId="77777777" w:rsidTr="00D22CF8">
        <w:trPr>
          <w:trHeight w:val="465"/>
        </w:trPr>
        <w:tc>
          <w:tcPr>
            <w:tcW w:w="1974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B0555" w14:textId="77777777"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85597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</w:p>
        </w:tc>
        <w:tc>
          <w:tcPr>
            <w:tcW w:w="14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82ED0" w14:textId="77777777" w:rsidR="000F3756" w:rsidRDefault="0055688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其他機關補助／分攤總金額：</w:t>
            </w:r>
          </w:p>
          <w:p w14:paraId="7818BACD" w14:textId="32FF7CCE" w:rsidR="000F3756" w:rsidRDefault="00556880"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 w:rsidR="00D22CF8" w:rsidRPr="00D22CF8">
              <w:rPr>
                <w:rFonts w:ascii="標楷體" w:eastAsia="標楷體" w:hAnsi="標楷體"/>
                <w:u w:val="single" w:color="000000"/>
              </w:rPr>
              <w:t>{{C3.1}}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>
              <w:rPr>
                <w:rFonts w:ascii="標楷體" w:eastAsia="標楷體" w:hAnsi="標楷體"/>
              </w:rPr>
              <w:t>萬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 w:rsidR="00D22CF8" w:rsidRPr="00D22CF8">
              <w:rPr>
                <w:rFonts w:ascii="標楷體" w:eastAsia="標楷體" w:hAnsi="標楷體"/>
                <w:u w:val="single" w:color="000000"/>
              </w:rPr>
              <w:t>{{C3.2}}</w:t>
            </w:r>
            <w:r>
              <w:rPr>
                <w:rFonts w:ascii="標楷體" w:eastAsia="標楷體" w:hAnsi="標楷體"/>
                <w:color w:val="FFFFFF"/>
                <w:u w:val="single" w:color="000000"/>
              </w:rPr>
              <w:t>0</w:t>
            </w:r>
            <w:r>
              <w:rPr>
                <w:rFonts w:ascii="標楷體" w:eastAsia="標楷體" w:hAnsi="標楷體"/>
              </w:rPr>
              <w:t>元整</w:t>
            </w:r>
          </w:p>
        </w:tc>
        <w:tc>
          <w:tcPr>
            <w:tcW w:w="1582" w:type="dxa"/>
            <w:gridSpan w:val="6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33F82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3675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6853F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申請／分攤補助金額（含尚未核定者）</w:t>
            </w:r>
          </w:p>
        </w:tc>
      </w:tr>
      <w:tr w:rsidR="000F3756" w14:paraId="365A96F5" w14:textId="77777777" w:rsidTr="00D22CF8">
        <w:trPr>
          <w:trHeight w:val="465"/>
        </w:trPr>
        <w:tc>
          <w:tcPr>
            <w:tcW w:w="1974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0DFE8D" w14:textId="77777777"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B275C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4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1E0D7" w14:textId="77777777" w:rsidR="000F3756" w:rsidRDefault="000F3756">
            <w:pPr>
              <w:rPr>
                <w:rFonts w:ascii="標楷體" w:eastAsia="標楷體" w:hAnsi="標楷體"/>
              </w:rPr>
            </w:pPr>
          </w:p>
        </w:tc>
        <w:tc>
          <w:tcPr>
            <w:tcW w:w="158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B9204" w14:textId="3BEF007F" w:rsidR="000F3756" w:rsidRDefault="00D22CF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##C4.1##</w:t>
            </w:r>
          </w:p>
        </w:tc>
        <w:tc>
          <w:tcPr>
            <w:tcW w:w="36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D6B4E" w14:textId="0ECB7400" w:rsidR="000F3756" w:rsidRDefault="00D22CF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##C4.2##</w:t>
            </w:r>
          </w:p>
        </w:tc>
      </w:tr>
      <w:tr w:rsidR="000F3756" w14:paraId="2602FAE6" w14:textId="77777777" w:rsidTr="00D22CF8">
        <w:trPr>
          <w:trHeight w:val="402"/>
        </w:trPr>
        <w:tc>
          <w:tcPr>
            <w:tcW w:w="197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8CA96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最近三年</w:t>
            </w:r>
          </w:p>
          <w:p w14:paraId="27008A2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曾獲本會及所屬</w:t>
            </w:r>
          </w:p>
          <w:p w14:paraId="5ABFB8DA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補助／合作計畫及經費</w:t>
            </w:r>
          </w:p>
        </w:tc>
        <w:tc>
          <w:tcPr>
            <w:tcW w:w="3259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36B20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計畫名稱</w:t>
            </w:r>
          </w:p>
        </w:tc>
        <w:tc>
          <w:tcPr>
            <w:tcW w:w="1984" w:type="dxa"/>
            <w:gridSpan w:val="6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15BA1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補助單位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50162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補助金額</w:t>
            </w:r>
          </w:p>
        </w:tc>
      </w:tr>
      <w:tr w:rsidR="000F3756" w14:paraId="3621A114" w14:textId="77777777" w:rsidTr="00D22CF8">
        <w:trPr>
          <w:trHeight w:val="402"/>
        </w:trPr>
        <w:tc>
          <w:tcPr>
            <w:tcW w:w="1974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00B6A" w14:textId="77777777" w:rsidR="000F3756" w:rsidRDefault="000F37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259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2D4C0" w14:textId="08263CEC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##A13.1##</w:t>
            </w:r>
          </w:p>
        </w:tc>
        <w:tc>
          <w:tcPr>
            <w:tcW w:w="198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88B2A" w14:textId="2BF69171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##A13.2##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93B1" w14:textId="2DE85C7E" w:rsidR="000F3756" w:rsidRDefault="00D22C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##A13.3##</w:t>
            </w:r>
          </w:p>
        </w:tc>
      </w:tr>
      <w:tr w:rsidR="000F3756" w14:paraId="6C32B90A" w14:textId="77777777"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AA75" w14:textId="77777777" w:rsidR="000F3756" w:rsidRDefault="0055688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檢附：</w:t>
            </w:r>
          </w:p>
          <w:p w14:paraId="0A511E21" w14:textId="77777777" w:rsidR="000F3756" w:rsidRDefault="00556880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申請合作計畫書一份。</w:t>
            </w:r>
          </w:p>
          <w:p w14:paraId="64FD805F" w14:textId="77777777" w:rsidR="000F3756" w:rsidRDefault="00556880">
            <w:pPr>
              <w:pStyle w:val="a9"/>
              <w:numPr>
                <w:ilvl w:val="0"/>
                <w:numId w:val="1"/>
              </w:num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其他與申請補助/合作計畫有關之資料。</w:t>
            </w:r>
          </w:p>
        </w:tc>
      </w:tr>
      <w:tr w:rsidR="000F3756" w14:paraId="13D66930" w14:textId="77777777" w:rsidTr="00D22CF8">
        <w:trPr>
          <w:trHeight w:val="2498"/>
        </w:trPr>
        <w:tc>
          <w:tcPr>
            <w:tcW w:w="5091" w:type="dxa"/>
            <w:gridSpan w:val="10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F1B07D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（請加蓋單位圖記）</w:t>
            </w:r>
          </w:p>
        </w:tc>
        <w:tc>
          <w:tcPr>
            <w:tcW w:w="397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0C8EFE" w14:textId="77777777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（負責人簽章）</w:t>
            </w:r>
          </w:p>
        </w:tc>
      </w:tr>
      <w:tr w:rsidR="000F3756" w14:paraId="1C4D111B" w14:textId="77777777">
        <w:tc>
          <w:tcPr>
            <w:tcW w:w="9067" w:type="dxa"/>
            <w:gridSpan w:val="18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E11C9" w14:textId="189EA060" w:rsidR="000F3756" w:rsidRDefault="0055688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中華民國　</w:t>
            </w:r>
            <w:r w:rsidR="00D22CF8">
              <w:rPr>
                <w:rFonts w:ascii="標楷體" w:eastAsia="標楷體" w:hAnsi="標楷體"/>
              </w:rPr>
              <w:t>{{Year}}</w:t>
            </w:r>
            <w:r>
              <w:rPr>
                <w:rFonts w:ascii="標楷體" w:eastAsia="標楷體" w:hAnsi="標楷體"/>
              </w:rPr>
              <w:t xml:space="preserve">　年　</w:t>
            </w:r>
            <w:r w:rsidR="00D22CF8">
              <w:rPr>
                <w:rFonts w:ascii="標楷體" w:eastAsia="標楷體" w:hAnsi="標楷體"/>
              </w:rPr>
              <w:t>{{Month}}</w:t>
            </w:r>
            <w:r>
              <w:rPr>
                <w:rFonts w:ascii="標楷體" w:eastAsia="標楷體" w:hAnsi="標楷體"/>
              </w:rPr>
              <w:t xml:space="preserve">　月　</w:t>
            </w:r>
            <w:r w:rsidR="00D22CF8">
              <w:rPr>
                <w:rFonts w:ascii="標楷體" w:eastAsia="標楷體" w:hAnsi="標楷體"/>
              </w:rPr>
              <w:t>{{Day}}</w:t>
            </w:r>
            <w:r>
              <w:rPr>
                <w:rFonts w:ascii="標楷體" w:eastAsia="標楷體" w:hAnsi="標楷體"/>
              </w:rPr>
              <w:t xml:space="preserve">　日</w:t>
            </w:r>
          </w:p>
        </w:tc>
      </w:tr>
    </w:tbl>
    <w:p w14:paraId="5395FE6B" w14:textId="77777777" w:rsidR="000F3756" w:rsidRDefault="00556880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填表說明：</w:t>
      </w:r>
    </w:p>
    <w:p w14:paraId="3C4E1EE5" w14:textId="77777777" w:rsidR="000F3756" w:rsidRDefault="00556880">
      <w:pPr>
        <w:ind w:left="240" w:hanging="2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1.其他單位及政府機關補助經費等欄，請詳實填寫；未接受補助者，請填寫無。經費單位為新臺幣(元)。</w:t>
      </w:r>
    </w:p>
    <w:p w14:paraId="1C0410BC" w14:textId="77777777" w:rsidR="000F3756" w:rsidRDefault="00556880">
      <w:pPr>
        <w:ind w:left="240" w:hanging="240"/>
      </w:pPr>
      <w:r>
        <w:rPr>
          <w:rFonts w:ascii="標楷體" w:eastAsia="標楷體" w:hAnsi="標楷體"/>
        </w:rPr>
        <w:t>2.計畫執行期間不得跨年度。</w:t>
      </w:r>
    </w:p>
    <w:sectPr w:rsidR="000F3756">
      <w:headerReference w:type="default" r:id="rId7"/>
      <w:pgSz w:w="11906" w:h="16838"/>
      <w:pgMar w:top="1134" w:right="1440" w:bottom="1134" w:left="1440" w:header="851" w:footer="992" w:gutter="0"/>
      <w:cols w:space="720"/>
      <w:docGrid w:type="lines" w:linePitch="37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081E00" w14:textId="77777777" w:rsidR="00B803B0" w:rsidRDefault="00B803B0">
      <w:r>
        <w:separator/>
      </w:r>
    </w:p>
  </w:endnote>
  <w:endnote w:type="continuationSeparator" w:id="0">
    <w:p w14:paraId="36439E70" w14:textId="77777777" w:rsidR="00B803B0" w:rsidRDefault="00B80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440AF" w14:textId="77777777" w:rsidR="00B803B0" w:rsidRDefault="00B803B0">
      <w:r>
        <w:rPr>
          <w:color w:val="000000"/>
        </w:rPr>
        <w:separator/>
      </w:r>
    </w:p>
  </w:footnote>
  <w:footnote w:type="continuationSeparator" w:id="0">
    <w:p w14:paraId="355B8D5C" w14:textId="77777777" w:rsidR="00B803B0" w:rsidRDefault="00B80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0DBE" w14:textId="77777777" w:rsidR="00556880" w:rsidRDefault="00556880">
    <w:pPr>
      <w:pStyle w:val="a3"/>
      <w:spacing w:before="120" w:after="120"/>
    </w:pPr>
    <w:r>
      <w:t xml:space="preserve"> </w:t>
    </w:r>
    <w:r>
      <w:rPr>
        <w:rFonts w:ascii="標楷體" w:eastAsia="標楷體" w:hAnsi="標楷體"/>
        <w:sz w:val="24"/>
      </w:rPr>
      <w:t>附件1</w:t>
    </w:r>
    <w:r>
      <w:rPr>
        <w:rFonts w:ascii="標楷體" w:eastAsia="標楷體" w:hAnsi="標楷體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A23A1"/>
    <w:multiLevelType w:val="multilevel"/>
    <w:tmpl w:val="083AE524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376928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56"/>
    <w:rsid w:val="000F3756"/>
    <w:rsid w:val="001350BD"/>
    <w:rsid w:val="00245C5B"/>
    <w:rsid w:val="00322D26"/>
    <w:rsid w:val="00556880"/>
    <w:rsid w:val="005E172D"/>
    <w:rsid w:val="005E6983"/>
    <w:rsid w:val="0061258C"/>
    <w:rsid w:val="00893127"/>
    <w:rsid w:val="00A32C09"/>
    <w:rsid w:val="00B803B0"/>
    <w:rsid w:val="00B80C74"/>
    <w:rsid w:val="00C76944"/>
    <w:rsid w:val="00C94C62"/>
    <w:rsid w:val="00CD5A17"/>
    <w:rsid w:val="00D22CF8"/>
    <w:rsid w:val="00E02C5E"/>
    <w:rsid w:val="00E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A22EB"/>
  <w15:docId w15:val="{AA48A9F2-0EB6-47CB-895C-711F808C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</w:pPr>
    <w:rPr>
      <w:kern w:val="3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paragraph" w:styleId="a7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8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styleId="a9">
    <w:name w:val="List Paragraph"/>
    <w:basedOn w:val="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327</Words>
  <Characters>517</Characters>
  <Application>Microsoft Office Word</Application>
  <DocSecurity>0</DocSecurity>
  <Lines>103</Lines>
  <Paragraphs>93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鄭華欣</dc:creator>
  <cp:keywords/>
  <dc:description/>
  <cp:lastModifiedBy>hoyen chang</cp:lastModifiedBy>
  <cp:revision>10</cp:revision>
  <cp:lastPrinted>2024-12-25T09:35:00Z</cp:lastPrinted>
  <dcterms:created xsi:type="dcterms:W3CDTF">2025-08-06T10:02:00Z</dcterms:created>
  <dcterms:modified xsi:type="dcterms:W3CDTF">2025-10-29T09:58:00Z</dcterms:modified>
</cp:coreProperties>
</file>