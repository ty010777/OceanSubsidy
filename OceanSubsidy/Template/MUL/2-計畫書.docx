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D23B" w14:textId="77777777" w:rsidR="000200A5" w:rsidRDefault="000200A5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7B7D1977" w14:textId="77777777" w:rsidR="00E005CB" w:rsidRDefault="00E005CB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0946EA23" w14:textId="77777777" w:rsidR="000200A5" w:rsidRDefault="000200A5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0090F698" w14:textId="161B17A7" w:rsidR="000200A5" w:rsidRDefault="00C213BD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sz w:val="48"/>
          <w:szCs w:val="48"/>
        </w:rPr>
        <w:t>海洋委員會</w:t>
      </w:r>
      <w:r w:rsidR="00CE4EA7">
        <w:rPr>
          <w:rFonts w:ascii="Times New Roman" w:eastAsia="標楷體" w:hAnsi="Times New Roman"/>
          <w:b/>
          <w:bCs/>
          <w:color w:val="000000"/>
          <w:sz w:val="48"/>
          <w:szCs w:val="48"/>
        </w:rPr>
        <w:t>{{Year}}</w:t>
      </w:r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年度海洋教育多元推展計畫</w:t>
      </w:r>
    </w:p>
    <w:p w14:paraId="5450C955" w14:textId="77777777"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14:paraId="3A48B0D9" w14:textId="77777777"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14:paraId="11B55A83" w14:textId="77777777" w:rsidR="000200A5" w:rsidRDefault="000200A5">
      <w:pPr>
        <w:rPr>
          <w:rFonts w:ascii="Times New Roman" w:eastAsia="標楷體" w:hAnsi="Times New Roman"/>
          <w:sz w:val="28"/>
          <w:szCs w:val="28"/>
        </w:rPr>
      </w:pPr>
    </w:p>
    <w:p w14:paraId="360DA8A5" w14:textId="77777777" w:rsidR="00E005CB" w:rsidRDefault="00E005CB">
      <w:pPr>
        <w:rPr>
          <w:rFonts w:ascii="Times New Roman" w:eastAsia="標楷體" w:hAnsi="Times New Roman"/>
          <w:sz w:val="28"/>
          <w:szCs w:val="28"/>
        </w:rPr>
      </w:pPr>
    </w:p>
    <w:p w14:paraId="450BA512" w14:textId="77777777" w:rsidR="00E005CB" w:rsidRDefault="00E005CB">
      <w:pPr>
        <w:rPr>
          <w:rFonts w:ascii="Times New Roman" w:eastAsia="標楷體" w:hAnsi="Times New Roman"/>
          <w:sz w:val="28"/>
          <w:szCs w:val="28"/>
        </w:rPr>
      </w:pPr>
    </w:p>
    <w:p w14:paraId="6AC8894A" w14:textId="66F5656B" w:rsidR="000200A5" w:rsidRDefault="00C213BD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申請計畫名稱：</w:t>
      </w:r>
      <w:r w:rsidR="007B4FA7">
        <w:rPr>
          <w:rFonts w:ascii="Times New Roman" w:eastAsia="標楷體" w:hAnsi="Times New Roman"/>
          <w:sz w:val="40"/>
          <w:szCs w:val="40"/>
        </w:rPr>
        <w:t>{{A2}}</w:t>
      </w:r>
    </w:p>
    <w:p w14:paraId="2A47CF59" w14:textId="7EB5BD13" w:rsidR="000200A5" w:rsidRDefault="00C213BD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提案單位：</w:t>
      </w:r>
      <w:r w:rsidR="007B4FA7">
        <w:rPr>
          <w:rFonts w:ascii="Times New Roman" w:eastAsia="標楷體" w:hAnsi="Times New Roman"/>
          <w:sz w:val="40"/>
          <w:szCs w:val="40"/>
        </w:rPr>
        <w:t>{{A4}}</w:t>
      </w:r>
    </w:p>
    <w:p w14:paraId="1FEA5FBA" w14:textId="77777777" w:rsidR="000200A5" w:rsidRDefault="000200A5">
      <w:pPr>
        <w:ind w:left="360"/>
        <w:rPr>
          <w:rFonts w:ascii="Times New Roman" w:eastAsia="標楷體" w:hAnsi="Times New Roman"/>
          <w:color w:val="000000"/>
          <w:sz w:val="40"/>
          <w:szCs w:val="40"/>
        </w:rPr>
      </w:pPr>
    </w:p>
    <w:p w14:paraId="7D67269A" w14:textId="77777777" w:rsidR="00E005CB" w:rsidRDefault="00E005CB">
      <w:pPr>
        <w:ind w:left="360"/>
        <w:rPr>
          <w:rFonts w:ascii="Times New Roman" w:eastAsia="標楷體" w:hAnsi="Times New Roman"/>
          <w:color w:val="000000"/>
          <w:sz w:val="40"/>
          <w:szCs w:val="40"/>
        </w:rPr>
      </w:pPr>
    </w:p>
    <w:p w14:paraId="7940DF72" w14:textId="10E4B8F1" w:rsidR="000200A5" w:rsidRDefault="00C213BD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中華民國</w:t>
      </w:r>
      <w:r w:rsidR="007B4FA7">
        <w:rPr>
          <w:rFonts w:ascii="Times New Roman" w:eastAsia="標楷體" w:hAnsi="Times New Roman"/>
          <w:sz w:val="40"/>
          <w:szCs w:val="40"/>
        </w:rPr>
        <w:t>{{Year}}</w:t>
      </w:r>
      <w:r>
        <w:rPr>
          <w:rFonts w:ascii="Times New Roman" w:eastAsia="標楷體" w:hAnsi="Times New Roman"/>
          <w:sz w:val="40"/>
          <w:szCs w:val="40"/>
        </w:rPr>
        <w:t>年</w:t>
      </w:r>
      <w:r w:rsidR="007B4FA7">
        <w:rPr>
          <w:rFonts w:ascii="Times New Roman" w:eastAsia="標楷體" w:hAnsi="Times New Roman"/>
          <w:sz w:val="40"/>
          <w:szCs w:val="40"/>
        </w:rPr>
        <w:t>{{Month}}</w:t>
      </w:r>
      <w:r>
        <w:rPr>
          <w:rFonts w:ascii="Times New Roman" w:eastAsia="標楷體" w:hAnsi="Times New Roman"/>
          <w:sz w:val="40"/>
          <w:szCs w:val="40"/>
        </w:rPr>
        <w:t>月</w:t>
      </w:r>
      <w:r w:rsidR="007B4FA7">
        <w:rPr>
          <w:rFonts w:ascii="Times New Roman" w:eastAsia="標楷體" w:hAnsi="Times New Roman"/>
          <w:sz w:val="40"/>
          <w:szCs w:val="40"/>
        </w:rPr>
        <w:t>{{Day}}</w:t>
      </w:r>
      <w:r>
        <w:rPr>
          <w:rFonts w:ascii="Times New Roman" w:eastAsia="標楷體" w:hAnsi="Times New Roman"/>
          <w:sz w:val="40"/>
          <w:szCs w:val="40"/>
        </w:rPr>
        <w:t>日</w:t>
      </w:r>
    </w:p>
    <w:p w14:paraId="48C92235" w14:textId="77777777" w:rsidR="00C213BD" w:rsidRDefault="00C213BD">
      <w:pPr>
        <w:sectPr w:rsidR="00C213BD">
          <w:headerReference w:type="default" r:id="rId7"/>
          <w:footerReference w:type="default" r:id="rId8"/>
          <w:pgSz w:w="11906" w:h="16838"/>
          <w:pgMar w:top="851" w:right="1797" w:bottom="1134" w:left="1797" w:header="720" w:footer="992" w:gutter="0"/>
          <w:cols w:space="720"/>
          <w:docGrid w:type="lines" w:linePitch="945"/>
        </w:sectPr>
      </w:pPr>
    </w:p>
    <w:p w14:paraId="67322697" w14:textId="77777777" w:rsidR="00E005CB" w:rsidRDefault="00E005CB">
      <w:pPr>
        <w:jc w:val="center"/>
        <w:rPr>
          <w:rFonts w:ascii="Times New Roman" w:eastAsia="標楷體" w:hAnsi="Times New Roman"/>
          <w:b/>
          <w:sz w:val="36"/>
          <w:szCs w:val="36"/>
        </w:rPr>
      </w:pPr>
    </w:p>
    <w:p w14:paraId="09FF58CF" w14:textId="77777777" w:rsidR="000200A5" w:rsidRDefault="00C213BD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目錄</w:t>
      </w:r>
    </w:p>
    <w:p w14:paraId="23FEAA88" w14:textId="77777777" w:rsidR="000200A5" w:rsidRDefault="000200A5">
      <w:pPr>
        <w:jc w:val="center"/>
        <w:rPr>
          <w:rFonts w:ascii="Times New Roman" w:hAnsi="Times New Roman"/>
        </w:rPr>
      </w:pPr>
    </w:p>
    <w:p w14:paraId="7BE0F91F" w14:textId="77777777" w:rsidR="000200A5" w:rsidRDefault="000200A5">
      <w:pPr>
        <w:jc w:val="center"/>
        <w:rPr>
          <w:rFonts w:ascii="Times New Roman" w:hAnsi="Times New Roman"/>
        </w:rPr>
      </w:pPr>
    </w:p>
    <w:p w14:paraId="00C212AD" w14:textId="77777777" w:rsidR="000200A5" w:rsidRDefault="000200A5">
      <w:pPr>
        <w:jc w:val="center"/>
        <w:rPr>
          <w:rFonts w:ascii="Times New Roman" w:hAnsi="Times New Roman"/>
        </w:rPr>
      </w:pPr>
    </w:p>
    <w:p w14:paraId="3053266E" w14:textId="77777777" w:rsidR="000200A5" w:rsidRDefault="000200A5">
      <w:pPr>
        <w:jc w:val="center"/>
        <w:rPr>
          <w:rFonts w:ascii="Times New Roman" w:hAnsi="Times New Roman"/>
        </w:rPr>
      </w:pPr>
    </w:p>
    <w:p w14:paraId="00F60A8E" w14:textId="77777777" w:rsidR="000200A5" w:rsidRDefault="000200A5">
      <w:pPr>
        <w:jc w:val="center"/>
        <w:rPr>
          <w:rFonts w:ascii="Times New Roman" w:hAnsi="Times New Roman"/>
        </w:rPr>
      </w:pPr>
    </w:p>
    <w:p w14:paraId="79FF983A" w14:textId="77777777" w:rsidR="000200A5" w:rsidRDefault="000200A5">
      <w:pPr>
        <w:jc w:val="center"/>
        <w:rPr>
          <w:rFonts w:ascii="Times New Roman" w:hAnsi="Times New Roman"/>
        </w:rPr>
      </w:pPr>
    </w:p>
    <w:p w14:paraId="5D7FD8D3" w14:textId="77777777" w:rsidR="000200A5" w:rsidRDefault="000200A5">
      <w:pPr>
        <w:jc w:val="center"/>
        <w:rPr>
          <w:rFonts w:ascii="Times New Roman" w:hAnsi="Times New Roman"/>
        </w:rPr>
      </w:pPr>
    </w:p>
    <w:p w14:paraId="0CAE0C12" w14:textId="77777777" w:rsidR="000200A5" w:rsidRDefault="000200A5">
      <w:pPr>
        <w:jc w:val="center"/>
        <w:rPr>
          <w:rFonts w:ascii="Times New Roman" w:hAnsi="Times New Roman"/>
        </w:rPr>
      </w:pPr>
    </w:p>
    <w:p w14:paraId="0C11B3DB" w14:textId="77777777" w:rsidR="00C213BD" w:rsidRDefault="00C213BD">
      <w:pPr>
        <w:sectPr w:rsidR="00C213BD">
          <w:type w:val="continuous"/>
          <w:pgSz w:w="11906" w:h="16838"/>
          <w:pgMar w:top="851" w:right="1418" w:bottom="1134" w:left="1418" w:header="720" w:footer="992" w:gutter="0"/>
          <w:cols w:space="720"/>
          <w:docGrid w:type="lines" w:linePitch="945"/>
        </w:sectPr>
      </w:pPr>
    </w:p>
    <w:p w14:paraId="1E2D9D92" w14:textId="418D23F0" w:rsidR="000200A5" w:rsidRDefault="00C213BD">
      <w:r>
        <w:rPr>
          <w:rFonts w:ascii="Times New Roman" w:eastAsia="標楷體" w:hAnsi="Times New Roman"/>
          <w:sz w:val="28"/>
          <w:szCs w:val="28"/>
        </w:rPr>
        <w:lastRenderedPageBreak/>
        <w:t>申請單位：</w:t>
      </w:r>
      <w:r w:rsidR="007B4FA7">
        <w:rPr>
          <w:rFonts w:ascii="Times New Roman" w:eastAsia="標楷體" w:hAnsi="Times New Roman"/>
          <w:sz w:val="28"/>
          <w:szCs w:val="28"/>
        </w:rPr>
        <w:t>{{A4}}</w:t>
      </w:r>
    </w:p>
    <w:p w14:paraId="5702A8AE" w14:textId="77777777" w:rsidR="000200A5" w:rsidRDefault="00C213BD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申請計畫書</w:t>
      </w:r>
    </w:p>
    <w:p w14:paraId="1C0DEF5C" w14:textId="42AE34A2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計畫名稱：</w:t>
      </w:r>
      <w:r w:rsidR="007B4FA7">
        <w:rPr>
          <w:rFonts w:ascii="Times New Roman" w:eastAsia="標楷體" w:hAnsi="Times New Roman"/>
          <w:sz w:val="28"/>
          <w:szCs w:val="28"/>
        </w:rPr>
        <w:t>{{A2}}</w:t>
      </w:r>
    </w:p>
    <w:p w14:paraId="5DA44F39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計畫緣由：</w:t>
      </w:r>
    </w:p>
    <w:p w14:paraId="03801D65" w14:textId="306615A5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計畫目的：</w:t>
      </w:r>
      <w:r w:rsidR="007B4FA7">
        <w:rPr>
          <w:rFonts w:ascii="Times New Roman" w:eastAsia="標楷體" w:hAnsi="Times New Roman"/>
          <w:sz w:val="28"/>
          <w:szCs w:val="28"/>
        </w:rPr>
        <w:t>{{A10}}</w:t>
      </w:r>
    </w:p>
    <w:p w14:paraId="64F45D71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主辦（協辦）單位：</w:t>
      </w:r>
    </w:p>
    <w:p w14:paraId="0DB1A945" w14:textId="78155B15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計畫時間（期程）：</w:t>
      </w:r>
      <w:r w:rsidR="007B4FA7">
        <w:rPr>
          <w:rFonts w:ascii="Times New Roman" w:eastAsia="標楷體" w:hAnsi="Times New Roman"/>
          <w:sz w:val="28"/>
          <w:szCs w:val="28"/>
        </w:rPr>
        <w:t>{{B1}}</w:t>
      </w:r>
    </w:p>
    <w:p w14:paraId="73B78126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計畫地點：</w:t>
      </w:r>
    </w:p>
    <w:p w14:paraId="61E27AC6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參加對象及人數：</w:t>
      </w:r>
    </w:p>
    <w:p w14:paraId="488CF464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計畫內容及推動方式：</w:t>
      </w:r>
    </w:p>
    <w:p w14:paraId="628880D5" w14:textId="77777777" w:rsidR="000200A5" w:rsidRDefault="00C213BD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工作項目</w:t>
      </w:r>
    </w:p>
    <w:tbl>
      <w:tblPr>
        <w:tblW w:w="7626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670"/>
      </w:tblGrid>
      <w:tr w:rsidR="000200A5" w14:paraId="3D42187D" w14:textId="77777777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369C9" w14:textId="77777777"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E07E8" w14:textId="77777777"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詳細執行內容說明</w:t>
            </w:r>
          </w:p>
        </w:tc>
      </w:tr>
      <w:tr w:rsidR="000200A5" w14:paraId="34F7B431" w14:textId="77777777"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238A5" w14:textId="65068D7F" w:rsidR="000200A5" w:rsidRDefault="007B4FA7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##B2.2</w:t>
            </w:r>
            <w:r w:rsidR="00CE4EA7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-1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3E57C" w14:textId="4AD626C7" w:rsidR="000200A5" w:rsidRPr="007B4FA7" w:rsidRDefault="007B4FA7">
            <w:pPr>
              <w:spacing w:line="0" w:lineRule="atLeast"/>
              <w:jc w:val="both"/>
              <w:rPr>
                <w:rFonts w:ascii="Times New Roman" w:eastAsia="標楷體" w:hAnsi="Times New Roman"/>
                <w:iCs/>
                <w:color w:val="000000"/>
                <w:sz w:val="28"/>
                <w:szCs w:val="28"/>
              </w:rPr>
            </w:pPr>
            <w:r w:rsidRPr="007B4FA7">
              <w:rPr>
                <w:rFonts w:ascii="Times New Roman" w:eastAsia="標楷體" w:hAnsi="Times New Roman"/>
                <w:iCs/>
                <w:color w:val="000000"/>
                <w:sz w:val="28"/>
                <w:szCs w:val="28"/>
              </w:rPr>
              <w:t>##B2.</w:t>
            </w:r>
            <w:r w:rsidR="00CE4EA7">
              <w:rPr>
                <w:rFonts w:ascii="Times New Roman" w:eastAsia="標楷體" w:hAnsi="Times New Roman"/>
                <w:iCs/>
                <w:color w:val="000000"/>
                <w:sz w:val="28"/>
                <w:szCs w:val="28"/>
              </w:rPr>
              <w:t>5-1</w:t>
            </w:r>
            <w:r w:rsidRPr="007B4FA7">
              <w:rPr>
                <w:rFonts w:ascii="Times New Roman" w:eastAsia="標楷體" w:hAnsi="Times New Roman"/>
                <w:iCs/>
                <w:color w:val="000000"/>
                <w:sz w:val="28"/>
                <w:szCs w:val="28"/>
              </w:rPr>
              <w:t>##</w:t>
            </w:r>
          </w:p>
        </w:tc>
      </w:tr>
    </w:tbl>
    <w:p w14:paraId="54D8E67F" w14:textId="77777777" w:rsidR="000200A5" w:rsidRDefault="00C213BD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預計計畫時程</w:t>
      </w:r>
    </w:p>
    <w:tbl>
      <w:tblPr>
        <w:tblW w:w="7655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5670"/>
      </w:tblGrid>
      <w:tr w:rsidR="000200A5" w14:paraId="1DD3298F" w14:textId="77777777"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773F" w14:textId="77777777"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6EF3" w14:textId="77777777" w:rsidR="000200A5" w:rsidRDefault="00C213BD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預計完成日期</w:t>
            </w:r>
          </w:p>
        </w:tc>
      </w:tr>
      <w:tr w:rsidR="000200A5" w14:paraId="668D915F" w14:textId="77777777"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1F27" w14:textId="06744EB5" w:rsidR="000200A5" w:rsidRDefault="007B4FA7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##B2.2-</w:t>
            </w:r>
            <w:r w:rsidR="00CE4EA7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EA97" w14:textId="02567327" w:rsidR="000200A5" w:rsidRDefault="007B4FA7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##B2.4-</w:t>
            </w:r>
            <w:r w:rsidR="00CE4EA7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</w:t>
            </w:r>
          </w:p>
        </w:tc>
      </w:tr>
    </w:tbl>
    <w:p w14:paraId="300184F1" w14:textId="77777777" w:rsidR="000200A5" w:rsidRDefault="00C213BD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辦理方式說明</w:t>
      </w:r>
    </w:p>
    <w:p w14:paraId="4555CD7E" w14:textId="77777777" w:rsidR="000200A5" w:rsidRDefault="000200A5" w:rsidP="00E005CB">
      <w:pPr>
        <w:rPr>
          <w:rFonts w:ascii="Times New Roman" w:eastAsia="標楷體" w:hAnsi="Times New Roman"/>
          <w:color w:val="000000"/>
          <w:sz w:val="28"/>
          <w:szCs w:val="28"/>
        </w:rPr>
      </w:pPr>
    </w:p>
    <w:p w14:paraId="07B9409B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lastRenderedPageBreak/>
        <w:t>計畫執行進度與管考</w:t>
      </w:r>
    </w:p>
    <w:p w14:paraId="68F02803" w14:textId="77777777" w:rsidR="000200A5" w:rsidRDefault="00C213BD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預定時程及進度</w:t>
      </w:r>
    </w:p>
    <w:p w14:paraId="78F0F5F6" w14:textId="20EA1009" w:rsidR="00CE4EA7" w:rsidRPr="00CE4EA7" w:rsidRDefault="00CE4EA7" w:rsidP="00CE4EA7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{{B2_Table}}</w:t>
      </w:r>
    </w:p>
    <w:p w14:paraId="6F7CAE4B" w14:textId="77777777" w:rsidR="000200A5" w:rsidRDefault="00C213BD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進度說明</w:t>
      </w:r>
    </w:p>
    <w:p w14:paraId="1E14D55C" w14:textId="0898996F" w:rsidR="00CE4EA7" w:rsidRPr="00CE4EA7" w:rsidRDefault="00CE4EA7" w:rsidP="00CE4EA7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{{B3_Table}}</w:t>
      </w:r>
    </w:p>
    <w:p w14:paraId="39759CBF" w14:textId="77777777" w:rsidR="000200A5" w:rsidRDefault="00C213BD">
      <w:pPr>
        <w:pStyle w:val="a3"/>
        <w:numPr>
          <w:ilvl w:val="0"/>
          <w:numId w:val="1"/>
        </w:numPr>
        <w:ind w:left="708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計畫經費概算：</w:t>
      </w:r>
    </w:p>
    <w:p w14:paraId="700B2CB7" w14:textId="77777777" w:rsidR="000200A5" w:rsidRDefault="00C213BD">
      <w:pPr>
        <w:pStyle w:val="a3"/>
        <w:tabs>
          <w:tab w:val="left" w:pos="7020"/>
        </w:tabs>
        <w:spacing w:line="360" w:lineRule="atLeast"/>
        <w:ind w:left="720"/>
        <w:jc w:val="right"/>
      </w:pPr>
      <w:r>
        <w:rPr>
          <w:rFonts w:ascii="Times New Roman" w:eastAsia="標楷體" w:hAnsi="Times New Roman"/>
          <w:kern w:val="0"/>
          <w:szCs w:val="20"/>
        </w:rPr>
        <w:t>單位：千元</w:t>
      </w:r>
    </w:p>
    <w:tbl>
      <w:tblPr>
        <w:tblW w:w="8729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418"/>
        <w:gridCol w:w="1559"/>
        <w:gridCol w:w="1559"/>
        <w:gridCol w:w="2321"/>
      </w:tblGrid>
      <w:tr w:rsidR="000200A5" w14:paraId="3D0BDD9A" w14:textId="77777777"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F66CE" w14:textId="77777777"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預算項目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7F6A2" w14:textId="77777777"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預算金額</w:t>
            </w:r>
          </w:p>
        </w:tc>
        <w:tc>
          <w:tcPr>
            <w:tcW w:w="2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D59D3" w14:textId="77777777"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計算方式及說明</w:t>
            </w:r>
          </w:p>
        </w:tc>
      </w:tr>
      <w:tr w:rsidR="000200A5" w14:paraId="52A06092" w14:textId="77777777"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30CB" w14:textId="77777777"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9909" w14:textId="77777777"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海洋委員會經費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0DE70" w14:textId="77777777"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其他配合經費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2454F" w14:textId="77777777" w:rsidR="000200A5" w:rsidRDefault="00C213B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小計</w:t>
            </w:r>
          </w:p>
        </w:tc>
        <w:tc>
          <w:tcPr>
            <w:tcW w:w="2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99A47" w14:textId="77777777" w:rsidR="000200A5" w:rsidRDefault="000200A5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200A5" w14:paraId="0C10B006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A584" w14:textId="67AA0B74" w:rsidR="000200A5" w:rsidRDefault="007B4FA7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##C5.1##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A90D" w14:textId="143617BA" w:rsidR="000200A5" w:rsidRDefault="007B4FA7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##C5.2##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0102" w14:textId="7A59B4BE" w:rsidR="000200A5" w:rsidRDefault="007B4FA7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##C5.3##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86C9" w14:textId="51C59C9F" w:rsidR="000200A5" w:rsidRDefault="007B4FA7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##C5.4##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BDC9" w14:textId="624F05B2" w:rsidR="000200A5" w:rsidRDefault="007B4FA7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##C5.5##</w:t>
            </w:r>
          </w:p>
        </w:tc>
      </w:tr>
    </w:tbl>
    <w:p w14:paraId="1B14B1A9" w14:textId="77777777" w:rsidR="000200A5" w:rsidRDefault="00C213BD">
      <w:r>
        <w:rPr>
          <w:rFonts w:ascii="Times New Roman" w:eastAsia="標楷體" w:hAnsi="Times New Roman"/>
          <w:sz w:val="20"/>
          <w:szCs w:val="20"/>
        </w:rPr>
        <w:t>（表格若不敷使用請自行增加）</w:t>
      </w:r>
    </w:p>
    <w:p w14:paraId="03F05D64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計畫經費來源：</w:t>
      </w:r>
    </w:p>
    <w:tbl>
      <w:tblPr>
        <w:tblW w:w="8789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2173"/>
        <w:gridCol w:w="1976"/>
        <w:gridCol w:w="1276"/>
        <w:gridCol w:w="2268"/>
      </w:tblGrid>
      <w:tr w:rsidR="000200A5" w14:paraId="16DD2688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B7343" w14:textId="77777777"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序號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19213" w14:textId="77777777"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機關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單位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名稱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DE0B5" w14:textId="77777777"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金額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千元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258B2" w14:textId="77777777"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比例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16F72" w14:textId="77777777"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申請合作項目</w:t>
            </w:r>
          </w:p>
        </w:tc>
      </w:tr>
      <w:tr w:rsidR="000200A5" w14:paraId="5D976B39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F923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1835C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63DA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663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1389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0200A5" w14:paraId="631986B5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95E99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ED4D8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84452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20688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7C47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0200A5" w14:paraId="7225D30A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C291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21556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43DB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0A92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26A2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0200A5" w14:paraId="0D06B957" w14:textId="77777777"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2931" w14:textId="77777777" w:rsidR="000200A5" w:rsidRDefault="00C213BD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合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計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F0F73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6FAB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B223" w14:textId="77777777" w:rsidR="000200A5" w:rsidRDefault="000200A5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</w:tbl>
    <w:p w14:paraId="5601032A" w14:textId="77777777" w:rsidR="000200A5" w:rsidRDefault="00C213BD">
      <w:pPr>
        <w:spacing w:line="440" w:lineRule="exact"/>
        <w:ind w:left="708"/>
        <w:rPr>
          <w:rFonts w:ascii="Times New Roman" w:eastAsia="標楷體" w:hAnsi="Times New Roman"/>
          <w:sz w:val="20"/>
          <w:szCs w:val="20"/>
        </w:rPr>
      </w:pPr>
      <w:proofErr w:type="gramStart"/>
      <w:r>
        <w:rPr>
          <w:rFonts w:ascii="Times New Roman" w:eastAsia="標楷體" w:hAnsi="Times New Roman"/>
          <w:sz w:val="20"/>
          <w:szCs w:val="20"/>
        </w:rPr>
        <w:t>（</w:t>
      </w:r>
      <w:proofErr w:type="gramEnd"/>
      <w:r>
        <w:rPr>
          <w:rFonts w:ascii="Times New Roman" w:eastAsia="標楷體" w:hAnsi="Times New Roman"/>
          <w:sz w:val="20"/>
          <w:szCs w:val="20"/>
        </w:rPr>
        <w:t>1.</w:t>
      </w:r>
      <w:r>
        <w:rPr>
          <w:rFonts w:ascii="Times New Roman" w:eastAsia="標楷體" w:hAnsi="Times New Roman"/>
          <w:sz w:val="20"/>
          <w:szCs w:val="20"/>
        </w:rPr>
        <w:t>有向不同機關申請經費合作或補助者，應明列合作或補助機關及申請合作或補助金額</w:t>
      </w:r>
      <w:proofErr w:type="gramStart"/>
      <w:r>
        <w:rPr>
          <w:rFonts w:ascii="Times New Roman" w:eastAsia="標楷體" w:hAnsi="Times New Roman"/>
          <w:sz w:val="20"/>
          <w:szCs w:val="20"/>
        </w:rPr>
        <w:t>）</w:t>
      </w:r>
      <w:proofErr w:type="gramEnd"/>
    </w:p>
    <w:p w14:paraId="7FE343D0" w14:textId="77777777" w:rsidR="000200A5" w:rsidRDefault="00C213BD">
      <w:pPr>
        <w:pStyle w:val="a3"/>
        <w:spacing w:line="440" w:lineRule="exact"/>
        <w:ind w:firstLine="228"/>
        <w:rPr>
          <w:rFonts w:ascii="Times New Roman" w:eastAsia="標楷體" w:hAnsi="Times New Roman"/>
          <w:sz w:val="20"/>
          <w:szCs w:val="20"/>
        </w:rPr>
      </w:pPr>
      <w:proofErr w:type="gramStart"/>
      <w:r>
        <w:rPr>
          <w:rFonts w:ascii="Times New Roman" w:eastAsia="標楷體" w:hAnsi="Times New Roman"/>
          <w:sz w:val="20"/>
          <w:szCs w:val="20"/>
        </w:rPr>
        <w:t>（</w:t>
      </w:r>
      <w:proofErr w:type="gramEnd"/>
      <w:r>
        <w:rPr>
          <w:rFonts w:ascii="Times New Roman" w:eastAsia="標楷體" w:hAnsi="Times New Roman"/>
          <w:sz w:val="20"/>
          <w:szCs w:val="20"/>
        </w:rPr>
        <w:t>2.</w:t>
      </w:r>
      <w:r>
        <w:rPr>
          <w:rFonts w:ascii="Times New Roman" w:eastAsia="標楷體" w:hAnsi="Times New Roman"/>
          <w:sz w:val="20"/>
          <w:szCs w:val="20"/>
        </w:rPr>
        <w:t>自籌經費請註明自行編列、民間捐款、其他單位補助、收費（標準）等</w:t>
      </w:r>
      <w:proofErr w:type="gramStart"/>
      <w:r>
        <w:rPr>
          <w:rFonts w:ascii="Times New Roman" w:eastAsia="標楷體" w:hAnsi="Times New Roman"/>
          <w:sz w:val="20"/>
          <w:szCs w:val="20"/>
        </w:rPr>
        <w:t>）</w:t>
      </w:r>
      <w:proofErr w:type="gramEnd"/>
    </w:p>
    <w:p w14:paraId="4CAD6F6F" w14:textId="77777777" w:rsidR="000200A5" w:rsidRDefault="00C213BD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預定成果目標與效益：</w:t>
      </w:r>
    </w:p>
    <w:tbl>
      <w:tblPr>
        <w:tblW w:w="773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081"/>
        <w:gridCol w:w="1653"/>
        <w:gridCol w:w="1737"/>
      </w:tblGrid>
      <w:tr w:rsidR="000200A5" w14:paraId="005A6843" w14:textId="77777777">
        <w:trPr>
          <w:trHeight w:val="80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8CC51" w14:textId="77777777"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成果目標</w:t>
            </w:r>
          </w:p>
          <w:p w14:paraId="64E314D8" w14:textId="77777777"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與效益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7F01" w14:textId="77777777"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指標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C2FB6" w14:textId="77777777"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目標值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F5E1D" w14:textId="77777777" w:rsidR="000200A5" w:rsidRDefault="00C213BD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說明</w:t>
            </w:r>
          </w:p>
        </w:tc>
      </w:tr>
      <w:tr w:rsidR="000200A5" w14:paraId="2B48D05E" w14:textId="77777777" w:rsidTr="00100F10">
        <w:trPr>
          <w:trHeight w:val="70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E9135" w14:textId="77777777" w:rsidR="000200A5" w:rsidRDefault="00C213BD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lastRenderedPageBreak/>
              <w:t>可量化成果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560F0" w14:textId="0DAF2487" w:rsidR="000200A5" w:rsidRDefault="007B4FA7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32"/>
              </w:rPr>
              <w:t>##D1.1##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4D8BC" w14:textId="587A5D76" w:rsidR="000200A5" w:rsidRDefault="007B4FA7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##D1.2##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BA6C0" w14:textId="70612F5F" w:rsidR="000200A5" w:rsidRDefault="007B4FA7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32"/>
              </w:rPr>
              <w:t>##D1.3##</w:t>
            </w:r>
          </w:p>
        </w:tc>
      </w:tr>
      <w:tr w:rsidR="000200A5" w14:paraId="779C7220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87222" w14:textId="77777777" w:rsidR="000200A5" w:rsidRDefault="00C213BD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不可量化成果</w:t>
            </w:r>
          </w:p>
        </w:tc>
        <w:tc>
          <w:tcPr>
            <w:tcW w:w="5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390C" w14:textId="31EC477C" w:rsidR="000200A5" w:rsidRDefault="007B4FA7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32"/>
              </w:rPr>
              <w:t>{{D2}}</w:t>
            </w:r>
          </w:p>
        </w:tc>
      </w:tr>
    </w:tbl>
    <w:p w14:paraId="47D31DB3" w14:textId="77777777" w:rsidR="000200A5" w:rsidRDefault="000200A5">
      <w:pPr>
        <w:snapToGrid w:val="0"/>
        <w:spacing w:line="360" w:lineRule="auto"/>
        <w:jc w:val="both"/>
        <w:rPr>
          <w:rFonts w:ascii="Times New Roman" w:eastAsia="標楷體" w:hAnsi="Times New Roman"/>
        </w:rPr>
      </w:pPr>
    </w:p>
    <w:p w14:paraId="09274169" w14:textId="77777777" w:rsidR="000200A5" w:rsidRDefault="00C213BD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備註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>可自行依需求增列計畫書項目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如附錄、團隊成員經歷、過去執行計畫之實績等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。</w:t>
      </w:r>
    </w:p>
    <w:p w14:paraId="2CC3D200" w14:textId="77777777" w:rsidR="006814CA" w:rsidRPr="006814CA" w:rsidRDefault="006814CA" w:rsidP="006814CA"/>
    <w:p w14:paraId="3928EB32" w14:textId="77777777" w:rsidR="006814CA" w:rsidRPr="006814CA" w:rsidRDefault="006814CA" w:rsidP="006814CA"/>
    <w:p w14:paraId="636DE408" w14:textId="58ED54B9" w:rsidR="006814CA" w:rsidRPr="006814CA" w:rsidRDefault="006814CA" w:rsidP="006814CA">
      <w:pPr>
        <w:tabs>
          <w:tab w:val="left" w:pos="5130"/>
        </w:tabs>
      </w:pPr>
      <w:r>
        <w:tab/>
      </w:r>
    </w:p>
    <w:p w14:paraId="56B5ADE2" w14:textId="77777777" w:rsidR="006814CA" w:rsidRPr="006814CA" w:rsidRDefault="006814CA" w:rsidP="006814CA"/>
    <w:p w14:paraId="315E0E7C" w14:textId="77777777" w:rsidR="006814CA" w:rsidRPr="006814CA" w:rsidRDefault="006814CA" w:rsidP="006814CA"/>
    <w:p w14:paraId="432E6062" w14:textId="77777777" w:rsidR="006814CA" w:rsidRPr="006814CA" w:rsidRDefault="006814CA" w:rsidP="006814CA"/>
    <w:p w14:paraId="23AA578C" w14:textId="77777777" w:rsidR="006814CA" w:rsidRPr="006814CA" w:rsidRDefault="006814CA" w:rsidP="006814CA"/>
    <w:sectPr w:rsidR="006814CA" w:rsidRPr="006814CA">
      <w:headerReference w:type="default" r:id="rId9"/>
      <w:footerReference w:type="default" r:id="rId10"/>
      <w:pgSz w:w="11906" w:h="16838"/>
      <w:pgMar w:top="851" w:right="1418" w:bottom="1134" w:left="1418" w:header="720" w:footer="720" w:gutter="0"/>
      <w:cols w:space="720"/>
      <w:docGrid w:type="lines" w:linePitch="9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7DC96" w14:textId="77777777" w:rsidR="00C37040" w:rsidRDefault="00C37040">
      <w:r>
        <w:separator/>
      </w:r>
    </w:p>
  </w:endnote>
  <w:endnote w:type="continuationSeparator" w:id="0">
    <w:p w14:paraId="363380BB" w14:textId="77777777" w:rsidR="00C37040" w:rsidRDefault="00C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45E3A" w14:textId="77777777" w:rsidR="00C213BD" w:rsidRDefault="00C213BD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14:paraId="7F1FD505" w14:textId="77777777" w:rsidR="00C213BD" w:rsidRDefault="00C213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712C8" w14:textId="77777777" w:rsidR="00C213BD" w:rsidRDefault="00C213BD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14:paraId="0EF849EB" w14:textId="77777777" w:rsidR="00C213BD" w:rsidRDefault="00C213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52AC3" w14:textId="77777777" w:rsidR="00C37040" w:rsidRDefault="00C37040">
      <w:r>
        <w:rPr>
          <w:color w:val="000000"/>
        </w:rPr>
        <w:separator/>
      </w:r>
    </w:p>
  </w:footnote>
  <w:footnote w:type="continuationSeparator" w:id="0">
    <w:p w14:paraId="482CB469" w14:textId="77777777" w:rsidR="00C37040" w:rsidRDefault="00C37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EABE" w14:textId="77777777" w:rsidR="00C213BD" w:rsidRDefault="00C213BD">
    <w:pPr>
      <w:pStyle w:val="a5"/>
    </w:pPr>
    <w:r>
      <w:rPr>
        <w:rFonts w:ascii="標楷體" w:eastAsia="標楷體" w:hAnsi="標楷體"/>
        <w:sz w:val="24"/>
        <w:szCs w:val="24"/>
      </w:rPr>
      <w:t>附件2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CD81E" w14:textId="77777777" w:rsidR="00C213BD" w:rsidRDefault="00C213BD">
    <w:pPr>
      <w:pStyle w:val="a5"/>
    </w:pPr>
    <w:r>
      <w:rPr>
        <w:rFonts w:ascii="標楷體" w:eastAsia="標楷體" w:hAnsi="標楷體"/>
        <w:sz w:val="24"/>
        <w:szCs w:val="24"/>
      </w:rPr>
      <w:t>附件2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041A"/>
    <w:multiLevelType w:val="multilevel"/>
    <w:tmpl w:val="08FC0DDE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26235F3"/>
    <w:multiLevelType w:val="multilevel"/>
    <w:tmpl w:val="C0202172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CB84061"/>
    <w:multiLevelType w:val="multilevel"/>
    <w:tmpl w:val="287CA98C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998507485">
    <w:abstractNumId w:val="2"/>
  </w:num>
  <w:num w:numId="2" w16cid:durableId="2071418215">
    <w:abstractNumId w:val="0"/>
  </w:num>
  <w:num w:numId="3" w16cid:durableId="34301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A5"/>
    <w:rsid w:val="000200A5"/>
    <w:rsid w:val="000456FD"/>
    <w:rsid w:val="00100F10"/>
    <w:rsid w:val="0033444E"/>
    <w:rsid w:val="00540726"/>
    <w:rsid w:val="006503B1"/>
    <w:rsid w:val="006814CA"/>
    <w:rsid w:val="006D519D"/>
    <w:rsid w:val="007B4FA7"/>
    <w:rsid w:val="00C213BD"/>
    <w:rsid w:val="00C37040"/>
    <w:rsid w:val="00C866E2"/>
    <w:rsid w:val="00CE4EA7"/>
    <w:rsid w:val="00E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E47E0"/>
  <w15:docId w15:val="{CB523D2F-2BB3-4EA9-B1EF-3239427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character" w:styleId="a4">
    <w:name w:val="Strong"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rPr>
      <w:sz w:val="20"/>
      <w:szCs w:val="20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rPr>
      <w:rFonts w:ascii="Calibri Light" w:eastAsia="新細明體" w:hAnsi="Calibri Light" w:cs="Times New Roman"/>
      <w:sz w:val="18"/>
      <w:szCs w:val="18"/>
    </w:rPr>
  </w:style>
  <w:style w:type="character" w:styleId="ab">
    <w:name w:val="Emphasis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</w:style>
  <w:style w:type="paragraph" w:customStyle="1" w:styleId="ac">
    <w:name w:val="須知本文"/>
    <w:basedOn w:val="a"/>
    <w:pPr>
      <w:ind w:left="720" w:firstLine="560"/>
      <w:jc w:val="both"/>
    </w:pPr>
    <w:rPr>
      <w:rFonts w:ascii="Times New Roman" w:eastAsia="標楷體" w:hAnsi="Times New Roman"/>
      <w:sz w:val="28"/>
      <w:szCs w:val="24"/>
    </w:rPr>
  </w:style>
  <w:style w:type="character" w:customStyle="1" w:styleId="ad">
    <w:name w:val="清單段落 字元"/>
    <w:rPr>
      <w:rFonts w:cs="Times New Roman"/>
    </w:rPr>
  </w:style>
  <w:style w:type="paragraph" w:customStyle="1" w:styleId="ae">
    <w:name w:val="一."/>
    <w:basedOn w:val="a"/>
    <w:pPr>
      <w:spacing w:before="240" w:after="40" w:line="400" w:lineRule="exact"/>
      <w:ind w:left="-77" w:right="-227" w:hanging="540"/>
      <w:jc w:val="both"/>
    </w:pPr>
    <w:rPr>
      <w:rFonts w:ascii="Times New Roman" w:eastAsia="標楷體" w:hAnsi="Times New Roman"/>
      <w:kern w:val="0"/>
      <w:sz w:val="28"/>
      <w:szCs w:val="20"/>
    </w:rPr>
  </w:style>
  <w:style w:type="character" w:customStyle="1" w:styleId="af">
    <w:name w:val="一. 字元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textAlignment w:val="baseline"/>
    </w:pPr>
    <w:rPr>
      <w:rFonts w:ascii="標楷體" w:eastAsia="標楷體" w:hAnsi="標楷體" w:cs="標楷體"/>
      <w:color w:val="000000"/>
      <w:sz w:val="24"/>
      <w:szCs w:val="24"/>
    </w:rPr>
  </w:style>
  <w:style w:type="paragraph" w:customStyle="1" w:styleId="1">
    <w:name w:val="須知 1."/>
    <w:basedOn w:val="a3"/>
    <w:pPr>
      <w:ind w:left="1732" w:hanging="364"/>
      <w:jc w:val="both"/>
    </w:pPr>
    <w:rPr>
      <w:rFonts w:ascii="Times New Roman" w:eastAsia="標楷體" w:hAnsi="Times New Roman"/>
      <w:sz w:val="28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styleId="2">
    <w:name w:val="Body Text Indent 2"/>
    <w:basedOn w:val="a"/>
    <w:pPr>
      <w:ind w:left="691" w:hanging="691"/>
    </w:pPr>
    <w:rPr>
      <w:rFonts w:ascii="Times New Roman" w:eastAsia="標楷體" w:hAnsi="Times New Roman"/>
      <w:color w:val="333333"/>
      <w:szCs w:val="20"/>
    </w:rPr>
  </w:style>
  <w:style w:type="character" w:customStyle="1" w:styleId="20">
    <w:name w:val="本文縮排 2 字元"/>
    <w:rPr>
      <w:rFonts w:ascii="Times New Roman" w:eastAsia="標楷體" w:hAnsi="Times New Roman" w:cs="Times New Roman"/>
      <w:color w:val="333333"/>
      <w:kern w:val="3"/>
      <w:szCs w:val="20"/>
    </w:rPr>
  </w:style>
  <w:style w:type="paragraph" w:customStyle="1" w:styleId="sb200sa200sl480slmult0no">
    <w:name w:val="sb200sa200sl480slmult0no"/>
    <w:pPr>
      <w:widowControl w:val="0"/>
      <w:suppressAutoHyphens/>
      <w:autoSpaceDN w:val="0"/>
      <w:textAlignment w:val="baseline"/>
    </w:pPr>
    <w:rPr>
      <w:rFonts w:ascii="新細明體" w:hAnsi="新細明體"/>
      <w:sz w:val="24"/>
    </w:rPr>
  </w:style>
  <w:style w:type="character" w:styleId="af0">
    <w:name w:val="Placeholder Text"/>
    <w:rPr>
      <w:color w:val="808080"/>
    </w:rPr>
  </w:style>
  <w:style w:type="paragraph" w:customStyle="1" w:styleId="af1">
    <w:name w:val="表名"/>
    <w:basedOn w:val="a"/>
    <w:next w:val="a"/>
    <w:pPr>
      <w:spacing w:before="180" w:after="60"/>
      <w:jc w:val="center"/>
      <w:outlineLvl w:val="3"/>
    </w:pPr>
    <w:rPr>
      <w:rFonts w:ascii="Times New Roman" w:eastAsia="標楷體" w:hAnsi="Times New Roman"/>
      <w:b/>
      <w:kern w:val="0"/>
      <w:sz w:val="28"/>
      <w:szCs w:val="20"/>
    </w:rPr>
  </w:style>
  <w:style w:type="paragraph" w:styleId="af2">
    <w:name w:val="Body Text"/>
    <w:basedOn w:val="a"/>
    <w:pPr>
      <w:spacing w:after="120"/>
    </w:pPr>
  </w:style>
  <w:style w:type="character" w:customStyle="1" w:styleId="af3">
    <w:name w:val="本文 字元"/>
    <w:basedOn w:val="a0"/>
  </w:style>
  <w:style w:type="paragraph" w:styleId="af4">
    <w:name w:val="Plain Text"/>
    <w:basedOn w:val="a"/>
    <w:pPr>
      <w:spacing w:line="360" w:lineRule="atLeast"/>
    </w:pPr>
    <w:rPr>
      <w:rFonts w:ascii="細明體" w:eastAsia="細明體" w:hAnsi="細明體"/>
      <w:kern w:val="0"/>
      <w:szCs w:val="20"/>
    </w:rPr>
  </w:style>
  <w:style w:type="character" w:customStyle="1" w:styleId="af5">
    <w:name w:val="純文字 字元"/>
    <w:rPr>
      <w:rFonts w:ascii="細明體" w:eastAsia="細明體" w:hAnsi="細明體" w:cs="Times New Roman"/>
      <w:kern w:val="0"/>
      <w:szCs w:val="20"/>
    </w:rPr>
  </w:style>
  <w:style w:type="character" w:styleId="af6">
    <w:name w:val="Hyperlink"/>
    <w:rPr>
      <w:color w:val="0563C1"/>
      <w:u w:val="single"/>
    </w:rPr>
  </w:style>
  <w:style w:type="paragraph" w:customStyle="1" w:styleId="af7">
    <w:name w:val="表格"/>
    <w:basedOn w:val="a"/>
    <w:pPr>
      <w:snapToGrid w:val="0"/>
      <w:jc w:val="both"/>
    </w:pPr>
    <w:rPr>
      <w:rFonts w:ascii="標楷體" w:eastAsia="標楷體" w:hAnsi="標楷體"/>
      <w:szCs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rPr>
      <w:sz w:val="16"/>
      <w:szCs w:val="16"/>
    </w:rPr>
  </w:style>
  <w:style w:type="paragraph" w:styleId="af8">
    <w:name w:val="footnote text"/>
    <w:basedOn w:val="a"/>
    <w:pPr>
      <w:snapToGrid w:val="0"/>
    </w:pPr>
    <w:rPr>
      <w:sz w:val="20"/>
      <w:szCs w:val="20"/>
    </w:rPr>
  </w:style>
  <w:style w:type="character" w:customStyle="1" w:styleId="af9">
    <w:name w:val="註腳文字 字元"/>
    <w:rPr>
      <w:sz w:val="20"/>
      <w:szCs w:val="20"/>
    </w:rPr>
  </w:style>
  <w:style w:type="character" w:styleId="afa">
    <w:name w:val="footnote reference"/>
    <w:rPr>
      <w:position w:val="0"/>
      <w:vertAlign w:val="superscript"/>
    </w:rPr>
  </w:style>
  <w:style w:type="paragraph" w:styleId="afb">
    <w:name w:val="Date"/>
    <w:basedOn w:val="a"/>
    <w:next w:val="a"/>
    <w:pPr>
      <w:jc w:val="right"/>
    </w:pPr>
  </w:style>
  <w:style w:type="character" w:customStyle="1" w:styleId="afc">
    <w:name w:val="日期 字元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吳政倫</dc:creator>
  <cp:keywords/>
  <dc:description/>
  <cp:lastModifiedBy>hoyen chang</cp:lastModifiedBy>
  <cp:revision>6</cp:revision>
  <cp:lastPrinted>2025-03-06T02:09:00Z</cp:lastPrinted>
  <dcterms:created xsi:type="dcterms:W3CDTF">2025-08-06T10:03:00Z</dcterms:created>
  <dcterms:modified xsi:type="dcterms:W3CDTF">2025-09-20T09:23:00Z</dcterms:modified>
</cp:coreProperties>
</file>