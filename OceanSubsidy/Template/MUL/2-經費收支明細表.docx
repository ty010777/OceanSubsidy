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7E" w:rsidRDefault="00A9071F">
      <w:pPr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/>
        </w:rPr>
        <w:t>計畫名稱：</w:t>
      </w:r>
    </w:p>
    <w:p w:rsidR="007F6D7E" w:rsidRDefault="00A9071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主辦單位：</w:t>
      </w:r>
    </w:p>
    <w:p w:rsidR="007F6D7E" w:rsidRDefault="00A9071F">
      <w:pPr>
        <w:spacing w:line="44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海洋委員會</w:t>
      </w:r>
      <w:proofErr w:type="gramStart"/>
      <w:r>
        <w:rPr>
          <w:rFonts w:ascii="標楷體" w:eastAsia="標楷體" w:hAnsi="標楷體"/>
          <w:b/>
          <w:sz w:val="32"/>
          <w:szCs w:val="32"/>
        </w:rPr>
        <w:t>114</w:t>
      </w:r>
      <w:proofErr w:type="gramEnd"/>
      <w:r>
        <w:rPr>
          <w:rFonts w:ascii="標楷體" w:eastAsia="標楷體" w:hAnsi="標楷體"/>
          <w:b/>
          <w:sz w:val="32"/>
          <w:szCs w:val="32"/>
        </w:rPr>
        <w:t>年度海洋教育多元推展計畫</w:t>
      </w:r>
    </w:p>
    <w:p w:rsidR="007F6D7E" w:rsidRDefault="00A9071F">
      <w:pPr>
        <w:spacing w:after="360" w:line="44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經費收支明細表</w:t>
      </w:r>
    </w:p>
    <w:p w:rsidR="007F6D7E" w:rsidRDefault="00A9071F">
      <w:pPr>
        <w:spacing w:line="0" w:lineRule="atLeast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◎填寫注意事項：實支金額=海洋委員會+其他機關+自籌配合款。</w:t>
      </w:r>
    </w:p>
    <w:p w:rsidR="007F6D7E" w:rsidRDefault="00A9071F">
      <w:pPr>
        <w:spacing w:line="0" w:lineRule="atLeast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◎本計畫如有其他機關補助或分攤，該經費來源請於</w:t>
      </w:r>
      <w:proofErr w:type="gramStart"/>
      <w:r>
        <w:rPr>
          <w:rFonts w:ascii="標楷體" w:eastAsia="標楷體" w:hAnsi="標楷體"/>
          <w:szCs w:val="24"/>
        </w:rPr>
        <w:t>說明欄敘明</w:t>
      </w:r>
      <w:proofErr w:type="gramEnd"/>
      <w:r>
        <w:rPr>
          <w:rFonts w:ascii="標楷體" w:eastAsia="標楷體" w:hAnsi="標楷體"/>
          <w:szCs w:val="24"/>
        </w:rPr>
        <w:t>。</w:t>
      </w:r>
    </w:p>
    <w:p w:rsidR="007F6D7E" w:rsidRDefault="00A9071F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單位：新臺幣元</w:t>
      </w:r>
    </w:p>
    <w:tbl>
      <w:tblPr>
        <w:tblW w:w="993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3"/>
        <w:gridCol w:w="1140"/>
        <w:gridCol w:w="1054"/>
        <w:gridCol w:w="1054"/>
        <w:gridCol w:w="1054"/>
        <w:gridCol w:w="1054"/>
        <w:gridCol w:w="1880"/>
        <w:gridCol w:w="1572"/>
      </w:tblGrid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經費</w:t>
            </w:r>
          </w:p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項目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預算</w:t>
            </w:r>
          </w:p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金額</w:t>
            </w:r>
          </w:p>
        </w:tc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實際執行金額</w:t>
            </w:r>
          </w:p>
        </w:tc>
        <w:tc>
          <w:tcPr>
            <w:tcW w:w="1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憑證編號</w:t>
            </w: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7F6D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7F6D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實支</w:t>
            </w:r>
          </w:p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金額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海洋</w:t>
            </w:r>
          </w:p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委員會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</w:t>
            </w:r>
          </w:p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機關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自籌</w:t>
            </w:r>
          </w:p>
          <w:p w:rsidR="007F6D7E" w:rsidRDefault="00A9071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配合款</w:t>
            </w:r>
          </w:p>
        </w:tc>
        <w:tc>
          <w:tcPr>
            <w:tcW w:w="1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7F6D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D7E" w:rsidRDefault="007F6D7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  <w:tr w:rsidR="007F6D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A9071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總計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D7E" w:rsidRDefault="007F6D7E">
            <w:pPr>
              <w:rPr>
                <w:rFonts w:ascii="標楷體" w:eastAsia="標楷體" w:hAnsi="標楷體"/>
              </w:rPr>
            </w:pPr>
          </w:p>
        </w:tc>
      </w:tr>
    </w:tbl>
    <w:p w:rsidR="007F6D7E" w:rsidRDefault="00A9071F"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7F6D7E" w:rsidRDefault="007F6D7E">
      <w:pPr>
        <w:rPr>
          <w:rFonts w:ascii="標楷體" w:eastAsia="標楷體" w:hAnsi="標楷體"/>
        </w:rPr>
      </w:pPr>
    </w:p>
    <w:p w:rsidR="007F6D7E" w:rsidRDefault="00A9071F">
      <w:r>
        <w:rPr>
          <w:rFonts w:ascii="標楷體" w:eastAsia="標楷體" w:hAnsi="標楷體"/>
        </w:rPr>
        <w:t>經手人　　　　　　　出納　　　　　　　 會計　　　　　　　 負責人</w:t>
      </w:r>
    </w:p>
    <w:sectPr w:rsidR="007F6D7E">
      <w:headerReference w:type="default" r:id="rId6"/>
      <w:pgSz w:w="11906" w:h="16838"/>
      <w:pgMar w:top="1440" w:right="1106" w:bottom="1440" w:left="1106" w:header="851" w:footer="992" w:gutter="0"/>
      <w:cols w:space="720"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12B" w:rsidRDefault="004C012B">
      <w:r>
        <w:separator/>
      </w:r>
    </w:p>
  </w:endnote>
  <w:endnote w:type="continuationSeparator" w:id="0">
    <w:p w:rsidR="004C012B" w:rsidRDefault="004C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12B" w:rsidRDefault="004C012B">
      <w:r>
        <w:rPr>
          <w:color w:val="000000"/>
        </w:rPr>
        <w:separator/>
      </w:r>
    </w:p>
  </w:footnote>
  <w:footnote w:type="continuationSeparator" w:id="0">
    <w:p w:rsidR="004C012B" w:rsidRDefault="004C0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71F" w:rsidRDefault="00A9071F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  <w:szCs w:val="24"/>
      </w:rPr>
      <w:t xml:space="preserve">附件6 </w:t>
    </w:r>
  </w:p>
  <w:p w:rsidR="00A9071F" w:rsidRDefault="00A907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7E"/>
    <w:rsid w:val="004C012B"/>
    <w:rsid w:val="004C05DA"/>
    <w:rsid w:val="007F6D7E"/>
    <w:rsid w:val="00863608"/>
    <w:rsid w:val="00A9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E41D4-D41C-4337-AAE1-4A7A4E96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郁淳 Jillwang</cp:lastModifiedBy>
  <cp:revision>2</cp:revision>
  <cp:lastPrinted>2024-01-24T10:44:00Z</cp:lastPrinted>
  <dcterms:created xsi:type="dcterms:W3CDTF">2025-08-06T10:05:00Z</dcterms:created>
  <dcterms:modified xsi:type="dcterms:W3CDTF">2025-08-06T10:05:00Z</dcterms:modified>
</cp:coreProperties>
</file>