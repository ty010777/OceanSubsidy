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E78" w:rsidRDefault="00CB79F6">
      <w:pPr>
        <w:snapToGrid w:val="0"/>
        <w:ind w:left="840" w:hanging="840"/>
        <w:jc w:val="center"/>
      </w:pPr>
      <w:bookmarkStart w:id="0" w:name="_GoBack"/>
      <w:bookmarkEnd w:id="0"/>
      <w:r>
        <w:rPr>
          <w:rFonts w:ascii="標楷體" w:eastAsia="標楷體" w:hAnsi="標楷體" w:cs="Arial"/>
          <w:noProof/>
          <w:color w:val="00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-2542</wp:posOffset>
                </wp:positionV>
                <wp:extent cx="662940" cy="329568"/>
                <wp:effectExtent l="0" t="0" r="381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29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66E78" w:rsidRDefault="00CB79F6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-.2pt;width:52.2pt;height:25.9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" stroked="f">
                <v:textbox style="mso-fit-shape-to-text:t">
                  <w:txbxContent>
                    <w:p w:rsidR="00266E78" w:rsidRDefault="00CB79F6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附件</w:t>
                      </w:r>
                      <w:r>
                        <w:rPr>
                          <w:rFonts w:ascii="標楷體" w:eastAsia="標楷體" w:hAnsi="標楷體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6E78" w:rsidRDefault="00CB79F6">
      <w:pPr>
        <w:snapToGrid w:val="0"/>
        <w:ind w:left="960" w:hanging="960"/>
        <w:jc w:val="center"/>
        <w:rPr>
          <w:rFonts w:ascii="標楷體" w:eastAsia="標楷體" w:hAnsi="標楷體"/>
          <w:color w:val="000000"/>
          <w:sz w:val="32"/>
          <w:szCs w:val="32"/>
        </w:rPr>
      </w:pPr>
      <w:r>
        <w:rPr>
          <w:rFonts w:ascii="標楷體" w:eastAsia="標楷體" w:hAnsi="標楷體"/>
          <w:color w:val="000000"/>
          <w:sz w:val="32"/>
          <w:szCs w:val="32"/>
        </w:rPr>
        <w:t>海洋委員會補助計畫經費分攤表</w:t>
      </w:r>
    </w:p>
    <w:p w:rsidR="00266E78" w:rsidRDefault="00266E78">
      <w:pPr>
        <w:snapToGrid w:val="0"/>
        <w:ind w:left="780" w:hanging="780"/>
        <w:jc w:val="center"/>
        <w:rPr>
          <w:rFonts w:ascii="標楷體" w:eastAsia="標楷體" w:hAnsi="標楷體"/>
          <w:color w:val="000000"/>
          <w:sz w:val="26"/>
          <w:szCs w:val="26"/>
        </w:rPr>
      </w:pPr>
    </w:p>
    <w:tbl>
      <w:tblPr>
        <w:tblW w:w="8820" w:type="dxa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500"/>
        <w:gridCol w:w="1800"/>
        <w:gridCol w:w="1440"/>
      </w:tblGrid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計畫名稱：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本會核定補助之計畫名稱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)</w:t>
            </w: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接受補助單位：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                                            </w:t>
            </w: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計畫經費支出：新臺幣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元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計畫結案總經費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ind w:left="120" w:right="17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經費分攤情形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各補助機關名稱</w:t>
            </w:r>
          </w:p>
          <w:p w:rsidR="00266E78" w:rsidRDefault="00CB79F6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含自籌，請逐一填列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金額</w:t>
            </w:r>
          </w:p>
          <w:p w:rsidR="00266E78" w:rsidRDefault="00CB79F6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新臺幣元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佔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百分比</w:t>
            </w:r>
          </w:p>
          <w:p w:rsidR="00266E78" w:rsidRDefault="00CB79F6">
            <w:pPr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％</w:t>
            </w:r>
          </w:p>
          <w:p w:rsidR="00266E78" w:rsidRDefault="00CB79F6">
            <w:pPr>
              <w:snapToGrid w:val="0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四捨五入取至小數</w:t>
            </w:r>
            <w:proofErr w:type="gramEnd"/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點二位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ind w:left="720" w:hanging="720"/>
              <w:jc w:val="both"/>
            </w:pPr>
            <w:r>
              <w:rPr>
                <w:rFonts w:ascii="標楷體" w:eastAsia="標楷體" w:hAnsi="標楷體"/>
                <w:color w:val="000000"/>
                <w:szCs w:val="24"/>
              </w:rPr>
              <w:t>○○.○○</w:t>
            </w: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66E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CB79F6">
            <w:pPr>
              <w:snapToGrid w:val="0"/>
              <w:ind w:left="840" w:hanging="84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合　　　　　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6E78" w:rsidRDefault="00266E78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266E78" w:rsidRDefault="00CB79F6">
      <w:r>
        <w:rPr>
          <w:rFonts w:ascii="標楷體" w:eastAsia="標楷體" w:hAnsi="標楷體"/>
          <w:color w:val="000000"/>
          <w:sz w:val="28"/>
          <w:szCs w:val="28"/>
        </w:rPr>
        <w:t>業務單位　　　　　　　主</w:t>
      </w:r>
      <w:r>
        <w:rPr>
          <w:rFonts w:ascii="標楷體" w:eastAsia="標楷體" w:hAnsi="標楷體"/>
          <w:color w:val="000000"/>
          <w:sz w:val="28"/>
          <w:szCs w:val="28"/>
        </w:rPr>
        <w:t>(</w:t>
      </w:r>
      <w:r>
        <w:rPr>
          <w:rFonts w:ascii="標楷體" w:eastAsia="標楷體" w:hAnsi="標楷體"/>
          <w:color w:val="000000"/>
          <w:sz w:val="28"/>
          <w:szCs w:val="28"/>
        </w:rPr>
        <w:t>會</w:t>
      </w:r>
      <w:r>
        <w:rPr>
          <w:rFonts w:ascii="標楷體" w:eastAsia="標楷體" w:hAnsi="標楷體"/>
          <w:color w:val="000000"/>
          <w:sz w:val="28"/>
          <w:szCs w:val="28"/>
        </w:rPr>
        <w:t>)</w:t>
      </w:r>
      <w:r>
        <w:rPr>
          <w:rFonts w:ascii="標楷體" w:eastAsia="標楷體" w:hAnsi="標楷體"/>
          <w:color w:val="000000"/>
          <w:sz w:val="28"/>
          <w:szCs w:val="28"/>
        </w:rPr>
        <w:t>計單位：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　　　　機關首長</w:t>
      </w:r>
    </w:p>
    <w:sectPr w:rsidR="00266E78">
      <w:pgSz w:w="11906" w:h="16838"/>
      <w:pgMar w:top="851" w:right="1797" w:bottom="567" w:left="1797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9F6" w:rsidRDefault="00CB79F6">
      <w:r>
        <w:separator/>
      </w:r>
    </w:p>
  </w:endnote>
  <w:endnote w:type="continuationSeparator" w:id="0">
    <w:p w:rsidR="00CB79F6" w:rsidRDefault="00CB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9F6" w:rsidRDefault="00CB79F6">
      <w:r>
        <w:rPr>
          <w:color w:val="000000"/>
        </w:rPr>
        <w:separator/>
      </w:r>
    </w:p>
  </w:footnote>
  <w:footnote w:type="continuationSeparator" w:id="0">
    <w:p w:rsidR="00CB79F6" w:rsidRDefault="00CB7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6E78"/>
    <w:rsid w:val="00266E78"/>
    <w:rsid w:val="00636DB6"/>
    <w:rsid w:val="00CB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9E904-653E-4AE2-9DBB-FDB5339B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譚湘吾</dc:creator>
  <cp:lastModifiedBy>郁淳 Jillwang</cp:lastModifiedBy>
  <cp:revision>2</cp:revision>
  <cp:lastPrinted>2018-08-07T08:52:00Z</cp:lastPrinted>
  <dcterms:created xsi:type="dcterms:W3CDTF">2025-08-07T15:45:00Z</dcterms:created>
  <dcterms:modified xsi:type="dcterms:W3CDTF">2025-08-07T15:45:00Z</dcterms:modified>
</cp:coreProperties>
</file>